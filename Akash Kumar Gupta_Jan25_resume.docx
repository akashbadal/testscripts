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862"/>
        <w:tblW w:w="501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800"/>
        <w:gridCol w:w="5041"/>
      </w:tblGrid>
      <w:tr w:rsidR="00D92B95" w14:paraId="51630447" w14:textId="77777777" w:rsidTr="00FA7360">
        <w:trPr>
          <w:trHeight w:val="2269"/>
        </w:trPr>
        <w:tc>
          <w:tcPr>
            <w:tcW w:w="5027" w:type="dxa"/>
            <w:vAlign w:val="bottom"/>
          </w:tcPr>
          <w:p w14:paraId="209CC00C" w14:textId="32014330" w:rsidR="00C84833" w:rsidRPr="003571C2" w:rsidRDefault="003571C2" w:rsidP="00D2001C">
            <w:pPr>
              <w:pStyle w:val="Title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F323C9" wp14:editId="2029928F">
                      <wp:simplePos x="0" y="0"/>
                      <wp:positionH relativeFrom="leftMargin">
                        <wp:posOffset>80645</wp:posOffset>
                      </wp:positionH>
                      <wp:positionV relativeFrom="page">
                        <wp:posOffset>309245</wp:posOffset>
                      </wp:positionV>
                      <wp:extent cx="137160" cy="91440"/>
                      <wp:effectExtent l="0" t="0" r="0" b="3810"/>
                      <wp:wrapNone/>
                      <wp:docPr id="590577134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344E4" id="Freeform 5" o:spid="_x0000_s1026" alt="Email icon" style="position:absolute;margin-left:6.35pt;margin-top:24.35pt;width:10.8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anchorx="margin" anchory="page"/>
                    </v:shape>
                  </w:pict>
                </mc:Fallback>
              </mc:AlternateContent>
            </w:r>
            <w:bookmarkStart w:id="0" w:name="_Hlk167665007"/>
            <w:bookmarkStart w:id="1" w:name="_Hlk167664996"/>
            <w:sdt>
              <w:sdtPr>
                <w:rPr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8C9773DF3C01416EAAFDF40A0B776FA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D4C02" w:rsidRPr="003571C2">
                  <w:rPr>
                    <w:sz w:val="40"/>
                    <w:szCs w:val="40"/>
                  </w:rPr>
                  <w:t>Akash Kumar Gupta</w:t>
                </w:r>
                <w:bookmarkEnd w:id="0"/>
                <w:r>
                  <w:rPr>
                    <w:sz w:val="40"/>
                    <w:szCs w:val="40"/>
                  </w:rPr>
                  <w:br/>
                  <w:t xml:space="preserve">  </w:t>
                </w:r>
              </w:sdtContent>
            </w:sdt>
            <w:r>
              <w:rPr>
                <w:sz w:val="40"/>
                <w:szCs w:val="40"/>
              </w:rPr>
              <w:t xml:space="preserve">  </w:t>
            </w:r>
            <w:r w:rsidRPr="003571C2">
              <w:rPr>
                <w:rFonts w:ascii="Century" w:hAnsi="Century"/>
                <w:b w:val="0"/>
                <w:bCs/>
                <w:sz w:val="20"/>
                <w:szCs w:val="20"/>
              </w:rPr>
              <w:t>akashbadalgupta@gmail.com</w:t>
            </w:r>
            <w:bookmarkEnd w:id="1"/>
          </w:p>
        </w:tc>
        <w:tc>
          <w:tcPr>
            <w:tcW w:w="4369" w:type="dxa"/>
            <w:vAlign w:val="bottom"/>
          </w:tcPr>
          <w:tbl>
            <w:tblPr>
              <w:tblStyle w:val="TableGrid"/>
              <w:tblW w:w="468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2"/>
              <w:gridCol w:w="453"/>
            </w:tblGrid>
            <w:tr w:rsidR="00932D92" w:rsidRPr="009D0878" w14:paraId="6A9786E1" w14:textId="77777777" w:rsidTr="00FA7360">
              <w:trPr>
                <w:trHeight w:val="304"/>
              </w:trPr>
              <w:tc>
                <w:tcPr>
                  <w:tcW w:w="423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880600E" w14:textId="3A04F0FD" w:rsidR="004E2970" w:rsidRPr="009D0878" w:rsidRDefault="004E2970" w:rsidP="007B6D26">
                  <w:pPr>
                    <w:pStyle w:val="ContactInfo"/>
                    <w:framePr w:hSpace="180" w:wrap="around" w:hAnchor="margin" w:y="-862"/>
                    <w:jc w:val="left"/>
                  </w:pPr>
                </w:p>
              </w:tc>
              <w:tc>
                <w:tcPr>
                  <w:tcW w:w="45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FF1CECE" w14:textId="77777777" w:rsidR="00932D92" w:rsidRPr="009D0878" w:rsidRDefault="00932D92" w:rsidP="007B6D26">
                  <w:pPr>
                    <w:pStyle w:val="Icons"/>
                    <w:framePr w:hSpace="180" w:wrap="around" w:hAnchor="margin" w:y="-862"/>
                    <w:jc w:val="left"/>
                  </w:pPr>
                </w:p>
              </w:tc>
            </w:tr>
            <w:tr w:rsidR="00932D92" w:rsidRPr="009D0878" w14:paraId="33FF7714" w14:textId="77777777" w:rsidTr="00FA7360">
              <w:trPr>
                <w:trHeight w:val="304"/>
              </w:trPr>
              <w:tc>
                <w:tcPr>
                  <w:tcW w:w="4232" w:type="dxa"/>
                  <w:tcMar>
                    <w:left w:w="720" w:type="dxa"/>
                    <w:right w:w="29" w:type="dxa"/>
                  </w:tcMar>
                </w:tcPr>
                <w:p w14:paraId="533FE68F" w14:textId="3C2B630A" w:rsidR="00932D92" w:rsidRPr="00E5549D" w:rsidRDefault="00932D92" w:rsidP="007B6D26">
                  <w:pPr>
                    <w:pStyle w:val="ContactInfo"/>
                    <w:framePr w:hSpace="180" w:wrap="around" w:hAnchor="margin" w:y="-862"/>
                  </w:pPr>
                </w:p>
              </w:tc>
              <w:tc>
                <w:tcPr>
                  <w:tcW w:w="453" w:type="dxa"/>
                  <w:tcMar>
                    <w:left w:w="0" w:type="dxa"/>
                    <w:right w:w="0" w:type="dxa"/>
                  </w:tcMar>
                </w:tcPr>
                <w:p w14:paraId="557CE8E5" w14:textId="5E7A13E0" w:rsidR="00932D92" w:rsidRPr="009D0878" w:rsidRDefault="00932D92" w:rsidP="007B6D26">
                  <w:pPr>
                    <w:pStyle w:val="Icons"/>
                    <w:framePr w:hSpace="180" w:wrap="around" w:hAnchor="margin" w:y="-862"/>
                  </w:pPr>
                </w:p>
              </w:tc>
            </w:tr>
            <w:tr w:rsidR="00932D92" w:rsidRPr="009D0878" w14:paraId="4DB9A5B5" w14:textId="77777777" w:rsidTr="00FA7360">
              <w:trPr>
                <w:trHeight w:val="471"/>
              </w:trPr>
              <w:sdt>
                <w:sdtPr>
                  <w:rPr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45FC0D3FDA304E99B06953F66BB928B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32" w:type="dxa"/>
                      <w:tcMar>
                        <w:left w:w="720" w:type="dxa"/>
                        <w:right w:w="29" w:type="dxa"/>
                      </w:tcMar>
                      <w:vAlign w:val="center"/>
                    </w:tcPr>
                    <w:p w14:paraId="6A880498" w14:textId="13379FC7" w:rsidR="00932D92" w:rsidRPr="00382E5D" w:rsidRDefault="006D6B5F" w:rsidP="007B6D26">
                      <w:pPr>
                        <w:pStyle w:val="ContactInfo"/>
                        <w:framePr w:hSpace="180" w:wrap="around" w:hAnchor="margin" w:y="-862"/>
                        <w:rPr>
                          <w:sz w:val="16"/>
                          <w:szCs w:val="16"/>
                        </w:rPr>
                      </w:pPr>
                      <w:r w:rsidRPr="00382E5D">
                        <w:rPr>
                          <w:sz w:val="16"/>
                          <w:szCs w:val="16"/>
                        </w:rPr>
                        <w:t>linkedin.com/in/akash-kumar-gupta-65795065</w:t>
                      </w:r>
                    </w:p>
                  </w:tc>
                </w:sdtContent>
              </w:sdt>
              <w:tc>
                <w:tcPr>
                  <w:tcW w:w="453" w:type="dxa"/>
                  <w:tcMar>
                    <w:left w:w="0" w:type="dxa"/>
                    <w:right w:w="0" w:type="dxa"/>
                  </w:tcMar>
                </w:tcPr>
                <w:p w14:paraId="7F251C3F" w14:textId="47F72195" w:rsidR="00932D92" w:rsidRPr="009D0878" w:rsidRDefault="007A70E1" w:rsidP="007B6D26">
                  <w:pPr>
                    <w:pStyle w:val="Icons"/>
                    <w:framePr w:hSpace="180" w:wrap="around" w:hAnchor="margin" w:y="-862"/>
                    <w:spacing w:before="4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535CF0D3" wp14:editId="1605A0F8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117793</wp:posOffset>
                            </wp:positionV>
                            <wp:extent cx="127279" cy="101905"/>
                            <wp:effectExtent l="0" t="0" r="6350" b="0"/>
                            <wp:wrapNone/>
                            <wp:docPr id="1681715722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27279" cy="101905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B149D2" id="LinkedIn icon" o:spid="_x0000_s1026" alt="LinkedIn icon" style="position:absolute;margin-left:.9pt;margin-top:9.3pt;width:10pt;height: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8975,38458;18829,85741;19559,86873;37415,86795;37707,39278;37026,38185;83685,37053;75803,38810;69624,42831;67726,44588;67629,38458;50989,38185;49578,38771;49627,86639;66997,86873;68408,86287;68554,59855;70402,54154;74197,51187;80133,50367;85534,51616;88599,55364;89475,61612;89621,86483;107379,86873;108401,86014;107817,51968;104509,44042;99011,39474;90010,37131;24862,14446;19510,17570;17369,22724;19413,27917;24716,31118;31674,31118;37123,27995;39215,22763;37123,17648;31771,14446;119251,0;122949,1171;126744,4998;127279,94682;124944,99367;119592,101788;6422,101593;1995,99172;0,95736;1460,3319;5401,664" o:connectangles="0,0,0,0,0,0,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3512026" w14:textId="77777777" w:rsidTr="00FA7360">
              <w:trPr>
                <w:trHeight w:val="385"/>
              </w:trPr>
              <w:sdt>
                <w:sdtPr>
                  <w:rPr>
                    <w:rFonts w:cstheme="minorHAnsi"/>
                    <w:color w:val="auto"/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1F68F8F9260D4D7CA7A5C1DB2CA8C790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32" w:type="dxa"/>
                      <w:tcMar>
                        <w:left w:w="720" w:type="dxa"/>
                        <w:right w:w="29" w:type="dxa"/>
                      </w:tcMar>
                    </w:tcPr>
                    <w:p w14:paraId="6616DE4D" w14:textId="21C27AAC" w:rsidR="00932D92" w:rsidRPr="00E5549D" w:rsidRDefault="000C2994" w:rsidP="007B6D26">
                      <w:pPr>
                        <w:pStyle w:val="ContactInfo"/>
                        <w:framePr w:hSpace="180" w:wrap="around" w:hAnchor="margin" w:y="-862"/>
                        <w:spacing w:before="0"/>
                      </w:pPr>
                      <w:r w:rsidRPr="00382E5D">
                        <w:rPr>
                          <w:rFonts w:cstheme="minorHAnsi"/>
                          <w:color w:val="auto"/>
                          <w:sz w:val="18"/>
                          <w:szCs w:val="18"/>
                        </w:rPr>
                        <w:t>+91-</w:t>
                      </w:r>
                      <w:r w:rsidR="00E749D0" w:rsidRPr="00382E5D">
                        <w:rPr>
                          <w:rFonts w:cstheme="minorHAnsi"/>
                          <w:color w:val="auto"/>
                          <w:sz w:val="18"/>
                          <w:szCs w:val="18"/>
                        </w:rPr>
                        <w:t>8310450416</w:t>
                      </w:r>
                      <w:r w:rsidR="003571C2" w:rsidRPr="00382E5D">
                        <w:rPr>
                          <w:rFonts w:cstheme="minorHAnsi"/>
                          <w:color w:val="auto"/>
                          <w:sz w:val="18"/>
                          <w:szCs w:val="18"/>
                        </w:rPr>
                        <w:t xml:space="preserve">, </w:t>
                      </w:r>
                      <w:r w:rsidR="00E749D0" w:rsidRPr="00382E5D">
                        <w:rPr>
                          <w:rFonts w:cstheme="minorHAnsi"/>
                          <w:color w:val="auto"/>
                          <w:sz w:val="18"/>
                          <w:szCs w:val="18"/>
                        </w:rPr>
                        <w:t>8010081507</w:t>
                      </w:r>
                    </w:p>
                  </w:tc>
                </w:sdtContent>
              </w:sdt>
              <w:tc>
                <w:tcPr>
                  <w:tcW w:w="453" w:type="dxa"/>
                  <w:tcMar>
                    <w:left w:w="0" w:type="dxa"/>
                    <w:right w:w="0" w:type="dxa"/>
                  </w:tcMar>
                </w:tcPr>
                <w:p w14:paraId="165B301A" w14:textId="59F159AE" w:rsidR="00932D92" w:rsidRPr="009D0878" w:rsidRDefault="007A70E1" w:rsidP="007B6D26">
                  <w:pPr>
                    <w:pStyle w:val="Icons"/>
                    <w:framePr w:hSpace="180" w:wrap="around" w:hAnchor="margin" w:y="-862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4919673" wp14:editId="5BE5E5E3">
                            <wp:simplePos x="0" y="0"/>
                            <wp:positionH relativeFrom="column">
                              <wp:posOffset>6669</wp:posOffset>
                            </wp:positionH>
                            <wp:positionV relativeFrom="paragraph">
                              <wp:posOffset>20637</wp:posOffset>
                            </wp:positionV>
                            <wp:extent cx="119062" cy="106362"/>
                            <wp:effectExtent l="0" t="0" r="0" b="8255"/>
                            <wp:wrapNone/>
                            <wp:docPr id="2078278026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19062" cy="106362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B1E0DA" id="Telephone icon" o:spid="_x0000_s1026" alt="Phone icon" style="position:absolute;margin-left:.55pt;margin-top:1.6pt;width:9.35pt;height:8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2254,447;27060,3131;34618,9799;39843,14474;41989,18256;41616,21955;38723,25574;33918,29396;31212,33462;30932,37609;32985,41756;42829,50945;65409,69851;76047,77983;80572,79121;85051,78105;89297,74649;94149,70623;98954,69241;103666,70257;108238,73591;117989,83797;119062,87375;118409,90587;116916,92985;115470,94368;114676,94978;112530,96523;109498,98637;105859,100914;102033,102947;98394,104370;91629,105915;86217,106362;81738,105955;77820,104939;74134,103435;67136,100385;54446,94083;42735,87253;32145,79650;22767,71193;14649,61801;7931,51270;2753,39520;187,29843;513,22077;2939,14840;7465,8010;13017,2480;17589,244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A70E1" w:rsidRPr="009D0878" w14:paraId="531880CF" w14:textId="77777777" w:rsidTr="00FA7360">
              <w:trPr>
                <w:trHeight w:val="385"/>
              </w:trPr>
              <w:tc>
                <w:tcPr>
                  <w:tcW w:w="4232" w:type="dxa"/>
                  <w:tcMar>
                    <w:left w:w="720" w:type="dxa"/>
                    <w:right w:w="29" w:type="dxa"/>
                  </w:tcMar>
                </w:tcPr>
                <w:p w14:paraId="66DFAEA7" w14:textId="201ED580" w:rsidR="007A70E1" w:rsidRDefault="007A70E1" w:rsidP="007B6D26">
                  <w:pPr>
                    <w:pStyle w:val="ContactInfo"/>
                    <w:framePr w:hSpace="180" w:wrap="around" w:hAnchor="margin" w:y="-862"/>
                    <w:spacing w:before="0"/>
                    <w:jc w:val="center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53" w:type="dxa"/>
                  <w:tcMar>
                    <w:left w:w="0" w:type="dxa"/>
                    <w:right w:w="0" w:type="dxa"/>
                  </w:tcMar>
                </w:tcPr>
                <w:p w14:paraId="2E3C1C5A" w14:textId="2414BFE3" w:rsidR="007A70E1" w:rsidRPr="009D0878" w:rsidRDefault="007A70E1" w:rsidP="007B6D26">
                  <w:pPr>
                    <w:pStyle w:val="Icons"/>
                    <w:framePr w:hSpace="180" w:wrap="around" w:hAnchor="margin" w:y="-862"/>
                    <w:jc w:val="left"/>
                    <w:rPr>
                      <w:noProof/>
                    </w:rPr>
                  </w:pPr>
                </w:p>
              </w:tc>
            </w:tr>
          </w:tbl>
          <w:p w14:paraId="1A4B2F51" w14:textId="05DCD471" w:rsidR="00D92B95" w:rsidRDefault="00D92B95" w:rsidP="00D2001C">
            <w:pPr>
              <w:pStyle w:val="Header"/>
            </w:pPr>
          </w:p>
        </w:tc>
      </w:tr>
    </w:tbl>
    <w:p w14:paraId="4BFF0CE1" w14:textId="23B803EC" w:rsidR="00D15B0C" w:rsidRDefault="00963E9B" w:rsidP="00D15B0C">
      <w:pPr>
        <w:jc w:val="both"/>
      </w:pPr>
      <w:r>
        <w:t xml:space="preserve">Having </w:t>
      </w:r>
      <w:r w:rsidR="007B6D26">
        <w:t>7</w:t>
      </w:r>
      <w:r>
        <w:t xml:space="preserve"> years of experience in the IT industry, excited t</w:t>
      </w:r>
      <w:r w:rsidR="00184370">
        <w:t xml:space="preserve">o be a part of </w:t>
      </w:r>
      <w:r>
        <w:t xml:space="preserve">a </w:t>
      </w:r>
      <w:r w:rsidR="00184370">
        <w:t>high-</w:t>
      </w:r>
      <w:r w:rsidR="00E749D0">
        <w:t>performance Analytics</w:t>
      </w:r>
      <w:r w:rsidR="00184370">
        <w:t xml:space="preserve"> </w:t>
      </w:r>
      <w:r w:rsidR="00DC14CB">
        <w:t xml:space="preserve">and Engineering </w:t>
      </w:r>
      <w:r w:rsidR="00184370">
        <w:t>team and add value to the organization</w:t>
      </w:r>
      <w:r w:rsidR="00936753">
        <w:t>.</w:t>
      </w:r>
    </w:p>
    <w:p w14:paraId="4DEFAC9D" w14:textId="77777777" w:rsidR="00D15B0C" w:rsidRDefault="00D15B0C" w:rsidP="00D15B0C">
      <w:pPr>
        <w:jc w:val="both"/>
      </w:pPr>
    </w:p>
    <w:p w14:paraId="6A5857C2" w14:textId="129DE1E4" w:rsidR="00AD13CB" w:rsidRPr="00557E16" w:rsidRDefault="00D15B0C" w:rsidP="00D15B0C">
      <w:pPr>
        <w:jc w:val="both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  <w:r w:rsidRPr="00557E16">
        <w:rPr>
          <w:rFonts w:asciiTheme="majorHAnsi" w:hAnsiTheme="majorHAnsi"/>
          <w:b/>
          <w:bCs/>
          <w:color w:val="auto"/>
          <w:sz w:val="28"/>
          <w:szCs w:val="28"/>
          <w:u w:val="single"/>
        </w:rPr>
        <w:t>Skills</w:t>
      </w:r>
    </w:p>
    <w:tbl>
      <w:tblPr>
        <w:tblStyle w:val="TableGrid"/>
        <w:tblW w:w="51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582"/>
        <w:gridCol w:w="5607"/>
      </w:tblGrid>
      <w:tr w:rsidR="005B1D68" w14:paraId="48CA266A" w14:textId="77777777" w:rsidTr="008D0658">
        <w:trPr>
          <w:trHeight w:val="2200"/>
        </w:trPr>
        <w:tc>
          <w:tcPr>
            <w:tcW w:w="5582" w:type="dxa"/>
          </w:tcPr>
          <w:p w14:paraId="1165628C" w14:textId="6FACA7CB" w:rsidR="00CF6FC8" w:rsidRDefault="00330BAA" w:rsidP="00D15B0C">
            <w:pPr>
              <w:pStyle w:val="ListBullet"/>
              <w:numPr>
                <w:ilvl w:val="0"/>
                <w:numId w:val="4"/>
              </w:numPr>
            </w:pPr>
            <w:r w:rsidRPr="00330BAA">
              <w:t>Language</w:t>
            </w:r>
            <w:r w:rsidR="00D15B0C">
              <w:t xml:space="preserve"> &amp; API</w:t>
            </w:r>
            <w:r w:rsidRPr="00330BAA">
              <w:t>:</w:t>
            </w:r>
            <w:r>
              <w:t xml:space="preserve"> </w:t>
            </w:r>
            <w:r w:rsidR="00E5549D" w:rsidRPr="00FB1C60">
              <w:rPr>
                <w:b/>
                <w:bCs/>
              </w:rPr>
              <w:t>Python</w:t>
            </w:r>
            <w:r w:rsidR="00D15B0C">
              <w:rPr>
                <w:b/>
                <w:bCs/>
              </w:rPr>
              <w:t>,</w:t>
            </w:r>
            <w:r w:rsidR="00D15B0C" w:rsidRPr="00FB1C60">
              <w:rPr>
                <w:b/>
                <w:bCs/>
              </w:rPr>
              <w:t xml:space="preserve"> </w:t>
            </w:r>
            <w:proofErr w:type="spellStart"/>
            <w:r w:rsidR="00D15B0C" w:rsidRPr="00FB1C60">
              <w:rPr>
                <w:b/>
                <w:bCs/>
              </w:rPr>
              <w:t>Pyspark</w:t>
            </w:r>
            <w:proofErr w:type="spellEnd"/>
            <w:r w:rsidR="007B6D26">
              <w:rPr>
                <w:b/>
                <w:bCs/>
              </w:rPr>
              <w:t xml:space="preserve"> </w:t>
            </w:r>
          </w:p>
          <w:p w14:paraId="44238318" w14:textId="6623ACE3" w:rsidR="00E749D0" w:rsidRDefault="00E5549D" w:rsidP="00FB1C60">
            <w:pPr>
              <w:pStyle w:val="ListBullet"/>
              <w:numPr>
                <w:ilvl w:val="0"/>
                <w:numId w:val="4"/>
              </w:numPr>
            </w:pPr>
            <w:r w:rsidRPr="00C10F86">
              <w:t>Libraries</w:t>
            </w:r>
            <w:r>
              <w:t xml:space="preserve">: </w:t>
            </w:r>
            <w:r w:rsidRPr="00CE56E2">
              <w:t>NumPy, Pandas</w:t>
            </w:r>
            <w:r>
              <w:t xml:space="preserve">, </w:t>
            </w:r>
            <w:proofErr w:type="spellStart"/>
            <w:r>
              <w:t>Sklearn</w:t>
            </w:r>
            <w:proofErr w:type="spellEnd"/>
            <w:r>
              <w:t xml:space="preserve">, </w:t>
            </w:r>
            <w:proofErr w:type="spellStart"/>
            <w:r w:rsidR="00DC14CB">
              <w:t>Keras</w:t>
            </w:r>
            <w:proofErr w:type="spellEnd"/>
            <w:r w:rsidR="00DC14CB">
              <w:t>, TensorFlow</w:t>
            </w:r>
          </w:p>
          <w:p w14:paraId="58F836F9" w14:textId="6F79B82E" w:rsidR="00726BE3" w:rsidRPr="00CE56E2" w:rsidRDefault="00E5549D" w:rsidP="00FB1C60">
            <w:pPr>
              <w:pStyle w:val="ListBullet"/>
              <w:numPr>
                <w:ilvl w:val="0"/>
                <w:numId w:val="4"/>
              </w:numPr>
            </w:pPr>
            <w:r w:rsidRPr="00FB1C60">
              <w:rPr>
                <w:b/>
                <w:bCs/>
              </w:rPr>
              <w:t>Machine Learning</w:t>
            </w:r>
            <w:r w:rsidR="00CF6FC8" w:rsidRPr="00FB1C60">
              <w:rPr>
                <w:b/>
                <w:bCs/>
              </w:rPr>
              <w:t xml:space="preserve"> </w:t>
            </w:r>
            <w:r w:rsidRPr="00FB1C60">
              <w:rPr>
                <w:sz w:val="20"/>
                <w:szCs w:val="20"/>
              </w:rPr>
              <w:t xml:space="preserve">(Classification, </w:t>
            </w:r>
            <w:r w:rsidR="00DC14CB" w:rsidRPr="00FB1C60">
              <w:rPr>
                <w:sz w:val="20"/>
                <w:szCs w:val="20"/>
              </w:rPr>
              <w:t xml:space="preserve">Regression, </w:t>
            </w:r>
            <w:proofErr w:type="spellStart"/>
            <w:r w:rsidR="00DC14CB" w:rsidRPr="00FB1C60">
              <w:rPr>
                <w:sz w:val="20"/>
                <w:szCs w:val="20"/>
              </w:rPr>
              <w:t>Clustering</w:t>
            </w:r>
            <w:r w:rsidRPr="00FB1C60">
              <w:rPr>
                <w:sz w:val="20"/>
                <w:szCs w:val="20"/>
              </w:rPr>
              <w:t>etc</w:t>
            </w:r>
            <w:proofErr w:type="spellEnd"/>
            <w:r w:rsidRPr="00FB1C60">
              <w:rPr>
                <w:sz w:val="20"/>
                <w:szCs w:val="20"/>
              </w:rPr>
              <w:t>)</w:t>
            </w:r>
          </w:p>
          <w:p w14:paraId="3F624F29" w14:textId="45194A45" w:rsidR="00CE56E2" w:rsidRDefault="00CE56E2" w:rsidP="00FB1C60">
            <w:pPr>
              <w:pStyle w:val="ListBullet"/>
              <w:numPr>
                <w:ilvl w:val="0"/>
                <w:numId w:val="4"/>
              </w:numPr>
            </w:pPr>
            <w:r w:rsidRPr="00FB1C60">
              <w:rPr>
                <w:b/>
                <w:bCs/>
              </w:rPr>
              <w:t>Deep Learning</w:t>
            </w:r>
            <w:r>
              <w:t xml:space="preserve"> (</w:t>
            </w:r>
            <w:r w:rsidRPr="00FB1C60">
              <w:rPr>
                <w:sz w:val="20"/>
                <w:szCs w:val="20"/>
              </w:rPr>
              <w:t xml:space="preserve">CNN, RNN, </w:t>
            </w:r>
            <w:r w:rsidR="00C57701" w:rsidRPr="00FB1C60">
              <w:rPr>
                <w:sz w:val="20"/>
                <w:szCs w:val="20"/>
              </w:rPr>
              <w:t>LSTM, GAN</w:t>
            </w:r>
            <w:r w:rsidRPr="00FB1C60">
              <w:rPr>
                <w:sz w:val="20"/>
                <w:szCs w:val="20"/>
              </w:rPr>
              <w:t xml:space="preserve"> etc</w:t>
            </w:r>
            <w:r>
              <w:t>.</w:t>
            </w:r>
            <w:r w:rsidR="00DC14CB">
              <w:t xml:space="preserve">), </w:t>
            </w:r>
            <w:r w:rsidR="00DC14CB" w:rsidRPr="00DC14CB">
              <w:rPr>
                <w:b/>
                <w:bCs/>
              </w:rPr>
              <w:t>NLP</w:t>
            </w:r>
          </w:p>
          <w:p w14:paraId="773AAE91" w14:textId="15A240AD" w:rsidR="005E09B8" w:rsidRDefault="00726BE3" w:rsidP="00FB1C60">
            <w:pPr>
              <w:pStyle w:val="ListBullet"/>
              <w:numPr>
                <w:ilvl w:val="0"/>
                <w:numId w:val="4"/>
              </w:numPr>
            </w:pPr>
            <w:r w:rsidRPr="00FB1C60">
              <w:rPr>
                <w:b/>
                <w:bCs/>
              </w:rPr>
              <w:t>AWS</w:t>
            </w:r>
            <w:r w:rsidR="005E09B8">
              <w:t xml:space="preserve"> (EC2, Lambda, </w:t>
            </w:r>
            <w:r w:rsidR="00DC14CB">
              <w:t xml:space="preserve">API, </w:t>
            </w:r>
            <w:r w:rsidR="005E09B8">
              <w:t>S3</w:t>
            </w:r>
            <w:r w:rsidR="009475E3">
              <w:t xml:space="preserve">, </w:t>
            </w:r>
            <w:proofErr w:type="spellStart"/>
            <w:r w:rsidR="00DC14CB">
              <w:t>Sagemaker</w:t>
            </w:r>
            <w:proofErr w:type="spellEnd"/>
            <w:r w:rsidR="00DC14CB">
              <w:t>, Bedrock, Glue</w:t>
            </w:r>
            <w:r w:rsidR="009475E3">
              <w:t>)</w:t>
            </w:r>
          </w:p>
          <w:p w14:paraId="085222EE" w14:textId="3FB0C540" w:rsidR="00D15B0C" w:rsidRPr="00726BE3" w:rsidRDefault="00D15B0C" w:rsidP="00FB1C60">
            <w:pPr>
              <w:pStyle w:val="ListBullet"/>
              <w:numPr>
                <w:ilvl w:val="0"/>
                <w:numId w:val="4"/>
              </w:numPr>
            </w:pPr>
            <w:r>
              <w:rPr>
                <w:b/>
                <w:bCs/>
              </w:rPr>
              <w:t>Generative AI</w:t>
            </w:r>
            <w:r w:rsidR="00557E16">
              <w:rPr>
                <w:b/>
                <w:bCs/>
              </w:rPr>
              <w:t xml:space="preserve">, </w:t>
            </w:r>
            <w:proofErr w:type="spellStart"/>
            <w:r w:rsidR="00DC14CB">
              <w:rPr>
                <w:b/>
                <w:bCs/>
              </w:rPr>
              <w:t>LangChain</w:t>
            </w:r>
            <w:proofErr w:type="spellEnd"/>
            <w:r w:rsidR="00DC14CB">
              <w:rPr>
                <w:b/>
                <w:bCs/>
              </w:rPr>
              <w:t xml:space="preserve">, </w:t>
            </w:r>
            <w:proofErr w:type="spellStart"/>
            <w:r w:rsidR="00DC14CB">
              <w:rPr>
                <w:b/>
                <w:bCs/>
              </w:rPr>
              <w:t>LlamaIndex</w:t>
            </w:r>
            <w:proofErr w:type="spellEnd"/>
          </w:p>
        </w:tc>
        <w:tc>
          <w:tcPr>
            <w:tcW w:w="5607" w:type="dxa"/>
            <w:tcMar>
              <w:left w:w="360" w:type="dxa"/>
              <w:right w:w="0" w:type="dxa"/>
            </w:tcMar>
          </w:tcPr>
          <w:p w14:paraId="5212C62C" w14:textId="0ABF1110" w:rsidR="005B1D68" w:rsidRPr="00352595" w:rsidRDefault="00D32C3F" w:rsidP="00E5549D">
            <w:pPr>
              <w:pStyle w:val="ListBullet"/>
            </w:pPr>
            <w:r>
              <w:t>Database:</w:t>
            </w:r>
            <w:r w:rsidR="00E5549D">
              <w:t xml:space="preserve"> </w:t>
            </w:r>
            <w:r w:rsidRPr="00E5549D">
              <w:rPr>
                <w:b/>
                <w:bCs/>
              </w:rPr>
              <w:t>MySQL</w:t>
            </w:r>
          </w:p>
          <w:p w14:paraId="5CA5BF89" w14:textId="0F8C8870" w:rsidR="00752315" w:rsidRDefault="00E5549D" w:rsidP="00E5549D">
            <w:pPr>
              <w:pStyle w:val="ListBullet"/>
            </w:pPr>
            <w:r>
              <w:t xml:space="preserve">Visualization Tool: </w:t>
            </w:r>
            <w:r w:rsidRPr="00E5549D">
              <w:rPr>
                <w:b/>
                <w:bCs/>
              </w:rPr>
              <w:t>Tableau</w:t>
            </w:r>
          </w:p>
          <w:p w14:paraId="2FFF38F1" w14:textId="41DAA4D3" w:rsidR="005E09B8" w:rsidRDefault="005E09B8" w:rsidP="005E09B8">
            <w:pPr>
              <w:pStyle w:val="ListBullet"/>
            </w:pPr>
            <w:r>
              <w:t xml:space="preserve">Tools: </w:t>
            </w:r>
            <w:proofErr w:type="spellStart"/>
            <w:r w:rsidR="003C7E41">
              <w:t>Jupyter</w:t>
            </w:r>
            <w:proofErr w:type="spellEnd"/>
            <w:r>
              <w:t xml:space="preserve">, </w:t>
            </w:r>
            <w:r w:rsidR="00352595">
              <w:t xml:space="preserve">Spyder, </w:t>
            </w:r>
            <w:r w:rsidR="00DC14CB">
              <w:t>PyCharm</w:t>
            </w:r>
            <w:r w:rsidR="00CE56E2">
              <w:t>, Dataiku</w:t>
            </w:r>
          </w:p>
          <w:p w14:paraId="1CF14C24" w14:textId="52B79228" w:rsidR="00E749D0" w:rsidRDefault="00E749D0" w:rsidP="00330BAA">
            <w:pPr>
              <w:pStyle w:val="ListBullet"/>
            </w:pPr>
            <w:r>
              <w:t>Linux Basics</w:t>
            </w:r>
            <w:r w:rsidR="00DC14CB">
              <w:t xml:space="preserve">, </w:t>
            </w:r>
            <w:proofErr w:type="spellStart"/>
            <w:r w:rsidR="00DC14CB">
              <w:t>Streamlit</w:t>
            </w:r>
            <w:proofErr w:type="spellEnd"/>
          </w:p>
          <w:p w14:paraId="18B715A6" w14:textId="26F0F100" w:rsidR="00FB1C60" w:rsidRDefault="00FB1C60" w:rsidP="00330BAA">
            <w:pPr>
              <w:pStyle w:val="ListBullet"/>
            </w:pPr>
            <w:r>
              <w:t>Dockers &amp; Containers</w:t>
            </w:r>
          </w:p>
          <w:p w14:paraId="45A37381" w14:textId="2CC83DE5" w:rsidR="00CE56E2" w:rsidRDefault="00CE56E2" w:rsidP="00330BAA">
            <w:pPr>
              <w:pStyle w:val="ListBullet"/>
            </w:pPr>
            <w:r w:rsidRPr="00CE56E2">
              <w:rPr>
                <w:b/>
                <w:bCs/>
              </w:rPr>
              <w:t>OpenAI</w:t>
            </w:r>
            <w:r w:rsidR="00DC14CB">
              <w:rPr>
                <w:b/>
                <w:bCs/>
              </w:rPr>
              <w:t>,</w:t>
            </w:r>
            <w:r>
              <w:t xml:space="preserve"> LLMs</w:t>
            </w:r>
            <w:r w:rsidR="00557E16">
              <w:rPr>
                <w:b/>
                <w:bCs/>
              </w:rPr>
              <w:t xml:space="preserve">, </w:t>
            </w:r>
            <w:r w:rsidR="00DC14CB">
              <w:t>Prompt Engineering</w:t>
            </w:r>
          </w:p>
          <w:p w14:paraId="0616A182" w14:textId="77777777" w:rsidR="00DC14CB" w:rsidRPr="00B61E24" w:rsidRDefault="00DC14CB" w:rsidP="00DC14CB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AFDE1C0" w14:textId="0C5BAB78" w:rsidR="00B61E24" w:rsidRPr="004937AE" w:rsidRDefault="00B61E24" w:rsidP="00DC14C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6126AAF2" w14:textId="169528A3" w:rsidR="00FA7360" w:rsidRDefault="00FA7360" w:rsidP="00FA7360">
      <w:pPr>
        <w:jc w:val="both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  <w:r w:rsidRPr="00557E16">
        <w:rPr>
          <w:rFonts w:asciiTheme="majorHAnsi" w:hAnsiTheme="majorHAnsi"/>
          <w:b/>
          <w:bCs/>
          <w:color w:val="auto"/>
          <w:sz w:val="28"/>
          <w:szCs w:val="28"/>
          <w:u w:val="single"/>
        </w:rPr>
        <w:t>Experience</w:t>
      </w:r>
    </w:p>
    <w:p w14:paraId="31FC204E" w14:textId="77777777" w:rsidR="008D0658" w:rsidRDefault="008D0658" w:rsidP="00FA7360">
      <w:pPr>
        <w:jc w:val="both"/>
        <w:rPr>
          <w:b/>
          <w:bCs/>
          <w:sz w:val="24"/>
        </w:rPr>
      </w:pPr>
    </w:p>
    <w:p w14:paraId="2DFC8979" w14:textId="10734A75" w:rsidR="00FA7360" w:rsidRDefault="003B79B2" w:rsidP="00FA7360">
      <w:pPr>
        <w:jc w:val="both"/>
        <w:rPr>
          <w:b/>
          <w:bCs/>
          <w:sz w:val="24"/>
        </w:rPr>
      </w:pPr>
      <w:r w:rsidRPr="008D0658">
        <w:rPr>
          <w:b/>
          <w:bCs/>
          <w:sz w:val="24"/>
          <w:u w:val="single"/>
        </w:rPr>
        <w:t>GenAI Projects</w:t>
      </w:r>
      <w:r w:rsidRPr="003B79B2">
        <w:rPr>
          <w:b/>
          <w:bCs/>
          <w:sz w:val="24"/>
        </w:rPr>
        <w:t>:</w:t>
      </w:r>
    </w:p>
    <w:p w14:paraId="4C12F3F9" w14:textId="709C6292" w:rsidR="003B79B2" w:rsidRDefault="008F3C4C" w:rsidP="000F7F1A">
      <w:pPr>
        <w:pStyle w:val="ListParagraph"/>
        <w:numPr>
          <w:ilvl w:val="0"/>
          <w:numId w:val="27"/>
        </w:numPr>
        <w:jc w:val="both"/>
        <w:rPr>
          <w:sz w:val="24"/>
        </w:rPr>
      </w:pPr>
      <w:r w:rsidRPr="000F7F1A">
        <w:rPr>
          <w:i/>
          <w:iCs/>
          <w:sz w:val="24"/>
        </w:rPr>
        <w:t>Multi Modal RAG Application</w:t>
      </w:r>
      <w:r w:rsidRPr="000F7F1A">
        <w:rPr>
          <w:sz w:val="24"/>
        </w:rPr>
        <w:t xml:space="preserve">: </w:t>
      </w:r>
      <w:r w:rsidRPr="005D63E2">
        <w:rPr>
          <w:szCs w:val="20"/>
        </w:rPr>
        <w:t xml:space="preserve">Build end to end data pipeline to query Semi-Structured PDFs using </w:t>
      </w:r>
      <w:proofErr w:type="spellStart"/>
      <w:r w:rsidR="000F7F1A" w:rsidRPr="005D63E2">
        <w:rPr>
          <w:szCs w:val="20"/>
        </w:rPr>
        <w:t>Langchain</w:t>
      </w:r>
      <w:proofErr w:type="spellEnd"/>
      <w:r w:rsidR="000F7F1A" w:rsidRPr="005D63E2">
        <w:rPr>
          <w:szCs w:val="20"/>
        </w:rPr>
        <w:t>, unstructured, OpenAI</w:t>
      </w:r>
      <w:r w:rsidR="00A649E4" w:rsidRPr="005D63E2">
        <w:rPr>
          <w:szCs w:val="20"/>
        </w:rPr>
        <w:t xml:space="preserve"> </w:t>
      </w:r>
      <w:r w:rsidR="0078771C" w:rsidRPr="005D63E2">
        <w:rPr>
          <w:szCs w:val="20"/>
        </w:rPr>
        <w:t xml:space="preserve">Embeddings, </w:t>
      </w:r>
      <w:r w:rsidR="000F7F1A" w:rsidRPr="005D63E2">
        <w:rPr>
          <w:szCs w:val="20"/>
        </w:rPr>
        <w:t>Chroma DB vector store,</w:t>
      </w:r>
      <w:r w:rsidR="000F7F1A" w:rsidRPr="005D63E2">
        <w:rPr>
          <w:sz w:val="20"/>
          <w:szCs w:val="20"/>
        </w:rPr>
        <w:t xml:space="preserve"> </w:t>
      </w:r>
      <w:proofErr w:type="spellStart"/>
      <w:r w:rsidR="000F7F1A" w:rsidRPr="005D63E2">
        <w:rPr>
          <w:szCs w:val="20"/>
        </w:rPr>
        <w:t>MultiVectorRetriever</w:t>
      </w:r>
      <w:proofErr w:type="spellEnd"/>
      <w:r w:rsidR="000F7F1A" w:rsidRPr="005D63E2">
        <w:rPr>
          <w:szCs w:val="20"/>
        </w:rPr>
        <w:t xml:space="preserve"> </w:t>
      </w:r>
      <w:r w:rsidR="0078771C" w:rsidRPr="005D63E2">
        <w:rPr>
          <w:szCs w:val="20"/>
        </w:rPr>
        <w:t>etc.</w:t>
      </w:r>
    </w:p>
    <w:p w14:paraId="1CE040E2" w14:textId="32A2E9FB" w:rsidR="000F7F1A" w:rsidRPr="005D63E2" w:rsidRDefault="000F7F1A" w:rsidP="000F7F1A">
      <w:pPr>
        <w:pStyle w:val="ListParagraph"/>
        <w:numPr>
          <w:ilvl w:val="0"/>
          <w:numId w:val="27"/>
        </w:numPr>
        <w:jc w:val="both"/>
        <w:rPr>
          <w:szCs w:val="20"/>
        </w:rPr>
      </w:pPr>
      <w:r w:rsidRPr="000F7F1A">
        <w:rPr>
          <w:i/>
          <w:iCs/>
          <w:sz w:val="24"/>
        </w:rPr>
        <w:t>Basic RAG Application using LLM on AWS Bedrock</w:t>
      </w:r>
      <w:r>
        <w:rPr>
          <w:sz w:val="24"/>
        </w:rPr>
        <w:t xml:space="preserve">: </w:t>
      </w:r>
      <w:r w:rsidRPr="005D63E2">
        <w:rPr>
          <w:szCs w:val="20"/>
        </w:rPr>
        <w:t xml:space="preserve">Build app for </w:t>
      </w:r>
      <w:r w:rsidR="005D63E2" w:rsidRPr="005D63E2">
        <w:rPr>
          <w:szCs w:val="20"/>
        </w:rPr>
        <w:t>text-based</w:t>
      </w:r>
      <w:r w:rsidRPr="005D63E2">
        <w:rPr>
          <w:szCs w:val="20"/>
        </w:rPr>
        <w:t xml:space="preserve"> Document Question &amp; Answering using </w:t>
      </w:r>
      <w:proofErr w:type="spellStart"/>
      <w:r w:rsidRPr="005D63E2">
        <w:rPr>
          <w:szCs w:val="20"/>
        </w:rPr>
        <w:t>Langchain</w:t>
      </w:r>
      <w:proofErr w:type="spellEnd"/>
      <w:r w:rsidRPr="005D63E2">
        <w:rPr>
          <w:szCs w:val="20"/>
        </w:rPr>
        <w:t xml:space="preserve">, Amazon API Gateway, </w:t>
      </w:r>
      <w:proofErr w:type="spellStart"/>
      <w:r w:rsidRPr="005D63E2">
        <w:rPr>
          <w:szCs w:val="20"/>
        </w:rPr>
        <w:t>Streamlit</w:t>
      </w:r>
      <w:proofErr w:type="spellEnd"/>
      <w:r w:rsidRPr="005D63E2">
        <w:rPr>
          <w:szCs w:val="20"/>
        </w:rPr>
        <w:t>, Lambda Function, LLM Model from Bedrock.</w:t>
      </w:r>
    </w:p>
    <w:p w14:paraId="7FDFD8C6" w14:textId="0243462B" w:rsidR="000F7F1A" w:rsidRDefault="000F7F1A" w:rsidP="000F7F1A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 xml:space="preserve">Multi AI Agents </w:t>
      </w:r>
      <w:r w:rsidR="000A7ABC">
        <w:rPr>
          <w:sz w:val="24"/>
        </w:rPr>
        <w:t xml:space="preserve">Integration </w:t>
      </w:r>
      <w:r>
        <w:rPr>
          <w:sz w:val="24"/>
        </w:rPr>
        <w:t>for specific tasks using</w:t>
      </w:r>
      <w:r w:rsidR="000A7ABC" w:rsidRPr="000A7ABC">
        <w:rPr>
          <w:sz w:val="24"/>
        </w:rPr>
        <w:t xml:space="preserve"> </w:t>
      </w:r>
      <w:proofErr w:type="spellStart"/>
      <w:r w:rsidR="000A7ABC">
        <w:rPr>
          <w:sz w:val="24"/>
        </w:rPr>
        <w:t>CrewAI</w:t>
      </w:r>
      <w:proofErr w:type="spellEnd"/>
      <w:r w:rsidR="000A7ABC">
        <w:rPr>
          <w:sz w:val="24"/>
        </w:rPr>
        <w:t>,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Langchain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Opena AI, Gemini,</w:t>
      </w:r>
      <w:r w:rsidR="000A7ABC">
        <w:rPr>
          <w:sz w:val="24"/>
        </w:rPr>
        <w:t xml:space="preserve"> </w:t>
      </w:r>
      <w:proofErr w:type="spellStart"/>
      <w:r w:rsidR="000A7ABC">
        <w:rPr>
          <w:sz w:val="24"/>
        </w:rPr>
        <w:t>Serper</w:t>
      </w:r>
      <w:proofErr w:type="spellEnd"/>
      <w:r w:rsidR="000A7ABC">
        <w:rPr>
          <w:sz w:val="24"/>
        </w:rPr>
        <w:t xml:space="preserve"> API</w:t>
      </w:r>
    </w:p>
    <w:p w14:paraId="0A609BA9" w14:textId="472CC789" w:rsidR="000A7ABC" w:rsidRDefault="000A7ABC" w:rsidP="000F7F1A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 xml:space="preserve">RAG Application using </w:t>
      </w:r>
      <w:proofErr w:type="spellStart"/>
      <w:r w:rsidRPr="005D63E2">
        <w:rPr>
          <w:i/>
          <w:iCs/>
          <w:sz w:val="24"/>
        </w:rPr>
        <w:t>LlamaIndex</w:t>
      </w:r>
      <w:proofErr w:type="spellEnd"/>
      <w:r>
        <w:rPr>
          <w:sz w:val="24"/>
        </w:rPr>
        <w:t xml:space="preserve"> and </w:t>
      </w:r>
      <w:r w:rsidRPr="005D63E2">
        <w:rPr>
          <w:i/>
          <w:iCs/>
          <w:sz w:val="24"/>
        </w:rPr>
        <w:t>Gemini</w:t>
      </w:r>
      <w:r>
        <w:rPr>
          <w:sz w:val="24"/>
        </w:rPr>
        <w:t xml:space="preserve"> for querying Documents with quicker response. </w:t>
      </w:r>
    </w:p>
    <w:p w14:paraId="03464D58" w14:textId="26C7E6BB" w:rsidR="00C876F1" w:rsidRDefault="00C876F1" w:rsidP="000F7F1A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 xml:space="preserve">Build Chatbot using GPT Model from OpenAI using </w:t>
      </w:r>
      <w:proofErr w:type="spellStart"/>
      <w:r>
        <w:rPr>
          <w:sz w:val="24"/>
        </w:rPr>
        <w:t>Langchain</w:t>
      </w:r>
      <w:proofErr w:type="spellEnd"/>
      <w:r>
        <w:rPr>
          <w:sz w:val="24"/>
        </w:rPr>
        <w:t>, Sequential Chain with buffer memory.</w:t>
      </w:r>
    </w:p>
    <w:p w14:paraId="26A2A8D8" w14:textId="77777777" w:rsidR="007B6D26" w:rsidRDefault="007B6D26" w:rsidP="007B6D26">
      <w:pPr>
        <w:jc w:val="both"/>
        <w:rPr>
          <w:sz w:val="24"/>
        </w:rPr>
      </w:pPr>
    </w:p>
    <w:p w14:paraId="0A586C23" w14:textId="11A3B3D4" w:rsidR="007B6D26" w:rsidRPr="00D413F9" w:rsidRDefault="00244725" w:rsidP="007B6D26">
      <w:pPr>
        <w:pStyle w:val="Heading3"/>
      </w:pPr>
      <w:r>
        <w:rPr>
          <w:rStyle w:val="Emphasis"/>
          <w:noProof/>
          <w:sz w:val="24"/>
          <w:szCs w:val="22"/>
        </w:rPr>
        <w:drawing>
          <wp:anchor distT="0" distB="0" distL="114300" distR="114300" simplePos="0" relativeHeight="251666432" behindDoc="0" locked="0" layoutInCell="1" allowOverlap="1" wp14:anchorId="3D088952" wp14:editId="5A9281BA">
            <wp:simplePos x="0" y="0"/>
            <wp:positionH relativeFrom="column">
              <wp:posOffset>1638301</wp:posOffset>
            </wp:positionH>
            <wp:positionV relativeFrom="paragraph">
              <wp:posOffset>85570</wp:posOffset>
            </wp:positionV>
            <wp:extent cx="895350" cy="272569"/>
            <wp:effectExtent l="0" t="0" r="0" b="0"/>
            <wp:wrapNone/>
            <wp:docPr id="1434526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29" cy="27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D26">
        <w:t>AUG</w:t>
      </w:r>
      <w:r w:rsidR="007B6D26">
        <w:t>,202</w:t>
      </w:r>
      <w:r w:rsidR="007B6D26">
        <w:t>4</w:t>
      </w:r>
      <w:r w:rsidR="007B6D26" w:rsidRPr="00D413F9">
        <w:t xml:space="preserve"> –</w:t>
      </w:r>
      <w:r w:rsidR="007B6D26">
        <w:t xml:space="preserve"> </w:t>
      </w:r>
      <w:r w:rsidR="007B6D26">
        <w:t>(TILL DATE)</w:t>
      </w:r>
    </w:p>
    <w:p w14:paraId="7D39438B" w14:textId="731F44EA" w:rsidR="007B6D26" w:rsidRPr="003A2008" w:rsidRDefault="007B6D26" w:rsidP="007B6D26">
      <w:pPr>
        <w:pStyle w:val="Heading2"/>
        <w:rPr>
          <w:sz w:val="24"/>
          <w:szCs w:val="22"/>
        </w:rPr>
      </w:pPr>
      <w:r>
        <w:rPr>
          <w:sz w:val="24"/>
          <w:szCs w:val="22"/>
        </w:rPr>
        <w:t>AI ENGINEER(AWS)</w:t>
      </w:r>
      <w:r w:rsidRPr="003A2008">
        <w:rPr>
          <w:sz w:val="24"/>
          <w:szCs w:val="22"/>
        </w:rPr>
        <w:t>/</w:t>
      </w:r>
      <w:r w:rsidRPr="005371ED">
        <w:rPr>
          <w:noProof/>
        </w:rPr>
        <w:t xml:space="preserve"> </w:t>
      </w:r>
      <w:r>
        <w:rPr>
          <w:rStyle w:val="Emphasis"/>
          <w:sz w:val="24"/>
          <w:szCs w:val="22"/>
        </w:rPr>
        <w:t xml:space="preserve">           </w:t>
      </w:r>
    </w:p>
    <w:p w14:paraId="18E11A9E" w14:textId="2BE7B1F6" w:rsidR="007B6D26" w:rsidRDefault="007B6D26" w:rsidP="007B6D26">
      <w:r>
        <w:t xml:space="preserve">Being part of Data Analytics team in </w:t>
      </w:r>
      <w:proofErr w:type="spellStart"/>
      <w:proofErr w:type="gramStart"/>
      <w:r w:rsidR="00244725">
        <w:t>SoftwareOne</w:t>
      </w:r>
      <w:proofErr w:type="spellEnd"/>
      <w:r>
        <w:t xml:space="preserve"> ,was</w:t>
      </w:r>
      <w:proofErr w:type="gramEnd"/>
      <w:r>
        <w:t xml:space="preserve"> involved in POCs and Projects as follows:</w:t>
      </w:r>
    </w:p>
    <w:p w14:paraId="0EC6E144" w14:textId="77777777" w:rsidR="007B6D26" w:rsidRPr="00AE49C1" w:rsidRDefault="007B6D26" w:rsidP="007B6D26">
      <w:pPr>
        <w:rPr>
          <w:rFonts w:asciiTheme="majorHAnsi" w:hAnsiTheme="majorHAnsi"/>
          <w:b/>
          <w:bCs/>
          <w:sz w:val="20"/>
          <w:szCs w:val="20"/>
        </w:rPr>
      </w:pPr>
      <w:r w:rsidRPr="00FA7360">
        <w:rPr>
          <w:rFonts w:asciiTheme="majorHAnsi" w:hAnsiTheme="majorHAnsi"/>
          <w:b/>
          <w:bCs/>
          <w:sz w:val="20"/>
          <w:szCs w:val="20"/>
        </w:rPr>
        <w:t>Projects:</w:t>
      </w:r>
    </w:p>
    <w:p w14:paraId="6E6D2A65" w14:textId="71C8EDD8" w:rsidR="00244725" w:rsidRPr="00244725" w:rsidRDefault="00244725" w:rsidP="007B6D26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244725">
        <w:rPr>
          <w:b/>
          <w:sz w:val="20"/>
          <w:szCs w:val="20"/>
        </w:rPr>
        <w:t>Great</w:t>
      </w:r>
      <w:r>
        <w:rPr>
          <w:b/>
          <w:sz w:val="20"/>
          <w:szCs w:val="20"/>
        </w:rPr>
        <w:t xml:space="preserve"> </w:t>
      </w:r>
      <w:r w:rsidRPr="00244725">
        <w:rPr>
          <w:b/>
          <w:sz w:val="20"/>
          <w:szCs w:val="20"/>
        </w:rPr>
        <w:t>Vantage</w:t>
      </w:r>
      <w:r>
        <w:rPr>
          <w:bCs/>
          <w:sz w:val="20"/>
          <w:szCs w:val="20"/>
        </w:rPr>
        <w:t>: Developed a chatbot leveraging Amazon Bedrock to provide intelligent responses based on historical ticket data. Integrated a knowledge base for seamless retrieval and context-aware support automation.</w:t>
      </w:r>
    </w:p>
    <w:p w14:paraId="3CAA80FB" w14:textId="4DCBF6CB" w:rsidR="007B6D26" w:rsidRPr="00244725" w:rsidRDefault="00244725" w:rsidP="007B6D26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Yinson :</w:t>
      </w:r>
      <w:proofErr w:type="gramEnd"/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Designed and developed a custom Amazon Q Business app to streamline business processes and enhance operational efficiency. Leveraged document enrichment and AI capabilities for data-driven insights. </w:t>
      </w:r>
    </w:p>
    <w:p w14:paraId="0E14589B" w14:textId="0BC34464" w:rsidR="00244725" w:rsidRPr="0037534C" w:rsidRDefault="00244725" w:rsidP="007B6D26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>Build multiple demo projects like Assignment Evaluator using GenAI, Document Comparer using LLM Model etc.</w:t>
      </w:r>
    </w:p>
    <w:p w14:paraId="729DE558" w14:textId="1D322187" w:rsidR="007B6D26" w:rsidRPr="007B6D26" w:rsidRDefault="007B6D26" w:rsidP="007B6D26">
      <w:pPr>
        <w:jc w:val="both"/>
        <w:rPr>
          <w:sz w:val="24"/>
        </w:rPr>
      </w:pPr>
    </w:p>
    <w:p w14:paraId="5F2FE064" w14:textId="77777777" w:rsidR="003B79B2" w:rsidRDefault="003B79B2" w:rsidP="00FA7360">
      <w:pPr>
        <w:jc w:val="both"/>
        <w:rPr>
          <w:rFonts w:asciiTheme="majorHAnsi" w:hAnsiTheme="majorHAnsi"/>
          <w:b/>
          <w:bCs/>
          <w:sz w:val="10"/>
          <w:szCs w:val="10"/>
        </w:rPr>
      </w:pPr>
    </w:p>
    <w:p w14:paraId="17C30649" w14:textId="77777777" w:rsidR="003B79B2" w:rsidRPr="00FA7360" w:rsidRDefault="003B79B2" w:rsidP="00FA7360">
      <w:pPr>
        <w:jc w:val="both"/>
        <w:rPr>
          <w:rFonts w:asciiTheme="majorHAnsi" w:hAnsiTheme="majorHAnsi"/>
          <w:b/>
          <w:bCs/>
          <w:sz w:val="10"/>
          <w:szCs w:val="10"/>
        </w:rPr>
      </w:pPr>
    </w:p>
    <w:p w14:paraId="49257F4C" w14:textId="2598050E" w:rsidR="009E4B76" w:rsidRPr="00D413F9" w:rsidRDefault="00A73094" w:rsidP="009E4B76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F3FFFF9" wp14:editId="1DC00C5D">
            <wp:simplePos x="0" y="0"/>
            <wp:positionH relativeFrom="column">
              <wp:posOffset>1639020</wp:posOffset>
            </wp:positionH>
            <wp:positionV relativeFrom="paragraph">
              <wp:posOffset>84628</wp:posOffset>
            </wp:positionV>
            <wp:extent cx="1164566" cy="24935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034" cy="252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B76">
        <w:t>SEP,2022</w:t>
      </w:r>
      <w:r w:rsidR="009E4B76" w:rsidRPr="00D413F9">
        <w:t xml:space="preserve"> –</w:t>
      </w:r>
      <w:r w:rsidR="009E4B76">
        <w:t xml:space="preserve"> </w:t>
      </w:r>
      <w:r w:rsidR="00C57701">
        <w:t>SEP,2023</w:t>
      </w:r>
    </w:p>
    <w:p w14:paraId="3E916ED6" w14:textId="32D907EF" w:rsidR="009E4B76" w:rsidRPr="003A2008" w:rsidRDefault="009E4B76" w:rsidP="009E4B76">
      <w:pPr>
        <w:pStyle w:val="Heading2"/>
        <w:rPr>
          <w:sz w:val="24"/>
          <w:szCs w:val="22"/>
        </w:rPr>
      </w:pPr>
      <w:r>
        <w:rPr>
          <w:sz w:val="24"/>
          <w:szCs w:val="22"/>
        </w:rPr>
        <w:t xml:space="preserve">Data Science </w:t>
      </w:r>
      <w:r w:rsidRPr="003A2008">
        <w:rPr>
          <w:sz w:val="24"/>
          <w:szCs w:val="22"/>
        </w:rPr>
        <w:t>Analyst /</w:t>
      </w:r>
      <w:r w:rsidR="005371ED" w:rsidRPr="005371ED">
        <w:rPr>
          <w:noProof/>
        </w:rPr>
        <w:t xml:space="preserve"> </w:t>
      </w:r>
      <w:r>
        <w:rPr>
          <w:rStyle w:val="Emphasis"/>
          <w:sz w:val="24"/>
          <w:szCs w:val="22"/>
        </w:rPr>
        <w:t xml:space="preserve">           </w:t>
      </w:r>
    </w:p>
    <w:p w14:paraId="5FF49BC6" w14:textId="01601088" w:rsidR="006C770A" w:rsidRDefault="006C770A" w:rsidP="00641C06">
      <w:r>
        <w:t>Being part of Data Analytics team in Maveric</w:t>
      </w:r>
      <w:r w:rsidR="0051722D">
        <w:t xml:space="preserve"> </w:t>
      </w:r>
      <w:proofErr w:type="gramStart"/>
      <w:r w:rsidR="0051722D">
        <w:t>System</w:t>
      </w:r>
      <w:r>
        <w:t xml:space="preserve"> ,was</w:t>
      </w:r>
      <w:proofErr w:type="gramEnd"/>
      <w:r>
        <w:t xml:space="preserve"> involved in POCs and Projects as follows:</w:t>
      </w:r>
    </w:p>
    <w:p w14:paraId="119D9393" w14:textId="6542C01E" w:rsidR="00AE49C1" w:rsidRPr="00AE49C1" w:rsidRDefault="00FA7360" w:rsidP="00AE49C1">
      <w:pPr>
        <w:rPr>
          <w:rFonts w:asciiTheme="majorHAnsi" w:hAnsiTheme="majorHAnsi"/>
          <w:b/>
          <w:bCs/>
          <w:sz w:val="20"/>
          <w:szCs w:val="20"/>
        </w:rPr>
      </w:pPr>
      <w:r w:rsidRPr="00FA7360">
        <w:rPr>
          <w:rFonts w:asciiTheme="majorHAnsi" w:hAnsiTheme="majorHAnsi"/>
          <w:b/>
          <w:bCs/>
          <w:sz w:val="20"/>
          <w:szCs w:val="20"/>
        </w:rPr>
        <w:t>Projects:</w:t>
      </w:r>
    </w:p>
    <w:p w14:paraId="760CE077" w14:textId="378F5ADD" w:rsidR="00FA7360" w:rsidRPr="0037534C" w:rsidRDefault="00FA7360" w:rsidP="00FA7360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FA7360">
        <w:rPr>
          <w:bCs/>
          <w:i/>
          <w:iCs/>
        </w:rPr>
        <w:t>Synthetic Data Generation</w:t>
      </w:r>
      <w:r w:rsidRPr="00C2691C">
        <w:rPr>
          <w:b/>
          <w:sz w:val="20"/>
          <w:szCs w:val="20"/>
        </w:rPr>
        <w:t xml:space="preserve">: </w:t>
      </w:r>
      <w:r w:rsidRPr="00C2691C">
        <w:rPr>
          <w:bCs/>
          <w:sz w:val="20"/>
          <w:szCs w:val="20"/>
        </w:rPr>
        <w:t>Generated Synthetic Data to solve the requirement of excess customer data belonging to certain criteria for Test Data Management using CTGAN as base model.</w:t>
      </w:r>
    </w:p>
    <w:p w14:paraId="3A3763B0" w14:textId="645F9142" w:rsidR="0037534C" w:rsidRPr="0037534C" w:rsidRDefault="0037534C" w:rsidP="00FA7360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>
        <w:rPr>
          <w:bCs/>
          <w:i/>
          <w:iCs/>
        </w:rPr>
        <w:t>Detecting Sensitive data</w:t>
      </w:r>
      <w:r w:rsidRPr="0037534C">
        <w:rPr>
          <w:bCs/>
        </w:rPr>
        <w:t xml:space="preserve">: </w:t>
      </w:r>
      <w:r w:rsidRPr="0037534C">
        <w:rPr>
          <w:bCs/>
          <w:sz w:val="20"/>
          <w:szCs w:val="20"/>
        </w:rPr>
        <w:t>With the use of AWS Glue,</w:t>
      </w:r>
      <w:r>
        <w:rPr>
          <w:bCs/>
          <w:sz w:val="20"/>
          <w:szCs w:val="20"/>
        </w:rPr>
        <w:t xml:space="preserve"> </w:t>
      </w:r>
      <w:r w:rsidRPr="0037534C">
        <w:rPr>
          <w:bCs/>
          <w:sz w:val="20"/>
          <w:szCs w:val="20"/>
        </w:rPr>
        <w:t>masked sensitive information from the data for further analysis</w:t>
      </w:r>
      <w:r>
        <w:rPr>
          <w:bCs/>
          <w:sz w:val="20"/>
          <w:szCs w:val="20"/>
        </w:rPr>
        <w:t>.</w:t>
      </w:r>
    </w:p>
    <w:p w14:paraId="07102FAC" w14:textId="20C1A37B" w:rsidR="0037534C" w:rsidRPr="0037534C" w:rsidRDefault="00E26F67" w:rsidP="00FA7360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C876F1">
        <w:rPr>
          <w:bCs/>
          <w:i/>
          <w:iCs/>
        </w:rPr>
        <w:t>Customer Review Analyzer</w:t>
      </w:r>
      <w:r>
        <w:rPr>
          <w:bCs/>
          <w:sz w:val="20"/>
          <w:szCs w:val="20"/>
        </w:rPr>
        <w:t>: Build the model to analyze the customer reviews and comments to gain insights for improvements.</w:t>
      </w:r>
    </w:p>
    <w:p w14:paraId="680A813D" w14:textId="77777777" w:rsidR="00FA7360" w:rsidRDefault="00FA7360" w:rsidP="00641C06"/>
    <w:p w14:paraId="79DEAB7B" w14:textId="2684443D" w:rsidR="0023705D" w:rsidRPr="00D413F9" w:rsidRDefault="003A2008" w:rsidP="00D413F9">
      <w:pPr>
        <w:pStyle w:val="Heading3"/>
      </w:pPr>
      <w:r>
        <w:lastRenderedPageBreak/>
        <w:t>Jan,2019</w:t>
      </w:r>
      <w:r w:rsidR="00D413F9" w:rsidRPr="00D413F9">
        <w:t xml:space="preserve"> –</w:t>
      </w:r>
      <w:r w:rsidR="009E4B76">
        <w:t xml:space="preserve"> SEP,2022</w:t>
      </w:r>
    </w:p>
    <w:p w14:paraId="6E657FF2" w14:textId="2BFEE72E" w:rsidR="0023705D" w:rsidRPr="003A2008" w:rsidRDefault="00382E5D" w:rsidP="00513EFC">
      <w:pPr>
        <w:pStyle w:val="Heading2"/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F61C2A" wp14:editId="3B49EAC3">
            <wp:simplePos x="0" y="0"/>
            <wp:positionH relativeFrom="page">
              <wp:posOffset>1419441</wp:posOffset>
            </wp:positionH>
            <wp:positionV relativeFrom="paragraph">
              <wp:posOffset>8890</wp:posOffset>
            </wp:positionV>
            <wp:extent cx="1056640" cy="175895"/>
            <wp:effectExtent l="0" t="0" r="0" b="0"/>
            <wp:wrapNone/>
            <wp:docPr id="16" name="Picture 16" descr="Pow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2"/>
        </w:rPr>
        <w:t xml:space="preserve">Sr. </w:t>
      </w:r>
      <w:r w:rsidR="00184370" w:rsidRPr="003A2008">
        <w:rPr>
          <w:sz w:val="24"/>
          <w:szCs w:val="22"/>
        </w:rPr>
        <w:t>Analyst</w:t>
      </w:r>
      <w:r w:rsidR="00E03F71" w:rsidRPr="003A2008">
        <w:rPr>
          <w:sz w:val="24"/>
          <w:szCs w:val="22"/>
        </w:rPr>
        <w:t xml:space="preserve"> </w:t>
      </w:r>
      <w:r w:rsidR="0095272C" w:rsidRPr="003A2008">
        <w:rPr>
          <w:sz w:val="24"/>
          <w:szCs w:val="22"/>
        </w:rPr>
        <w:t>/</w:t>
      </w:r>
      <w:r w:rsidR="00531FEE">
        <w:rPr>
          <w:rStyle w:val="Emphasis"/>
          <w:sz w:val="24"/>
          <w:szCs w:val="22"/>
        </w:rPr>
        <w:t xml:space="preserve">          </w:t>
      </w:r>
    </w:p>
    <w:p w14:paraId="46EA6744" w14:textId="27DD49C8" w:rsidR="00220788" w:rsidRDefault="000032DC" w:rsidP="000032DC">
      <w:pPr>
        <w:jc w:val="both"/>
      </w:pPr>
      <w:r>
        <w:t>Work</w:t>
      </w:r>
      <w:r w:rsidR="00232713">
        <w:t>ed</w:t>
      </w:r>
      <w:r>
        <w:t xml:space="preserve"> for</w:t>
      </w:r>
      <w:r w:rsidR="00220788">
        <w:t xml:space="preserve"> </w:t>
      </w:r>
      <w:proofErr w:type="spellStart"/>
      <w:r w:rsidR="00220788">
        <w:t>Powernet</w:t>
      </w:r>
      <w:proofErr w:type="spellEnd"/>
      <w:r w:rsidR="00352595">
        <w:t xml:space="preserve"> Communications</w:t>
      </w:r>
      <w:r w:rsidR="00220788">
        <w:t xml:space="preserve"> (partner with </w:t>
      </w:r>
      <w:r w:rsidR="00382E5D">
        <w:t>MTNL)</w:t>
      </w:r>
      <w:r>
        <w:t xml:space="preserve"> as analyst</w:t>
      </w:r>
      <w:r w:rsidR="00220788">
        <w:t>, my responsibilities an</w:t>
      </w:r>
      <w:r w:rsidR="00E26F67">
        <w:t>d projects are</w:t>
      </w:r>
      <w:r w:rsidR="00220788">
        <w:t>:</w:t>
      </w:r>
    </w:p>
    <w:p w14:paraId="76842000" w14:textId="0BABA2DB" w:rsidR="00E26F67" w:rsidRDefault="00E26F67" w:rsidP="00E26F67">
      <w:pPr>
        <w:rPr>
          <w:rFonts w:asciiTheme="majorHAnsi" w:hAnsiTheme="majorHAnsi"/>
          <w:b/>
          <w:bCs/>
          <w:sz w:val="20"/>
          <w:szCs w:val="20"/>
        </w:rPr>
      </w:pPr>
      <w:r w:rsidRPr="00FA7360">
        <w:rPr>
          <w:rFonts w:asciiTheme="majorHAnsi" w:hAnsiTheme="majorHAnsi"/>
          <w:b/>
          <w:bCs/>
          <w:sz w:val="20"/>
          <w:szCs w:val="20"/>
        </w:rPr>
        <w:t>Projects:</w:t>
      </w:r>
    </w:p>
    <w:p w14:paraId="2BF9B70A" w14:textId="37E81656" w:rsidR="00E26F67" w:rsidRPr="00C876F1" w:rsidRDefault="00E26F67" w:rsidP="00EA44D9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  <w:bCs/>
        </w:rPr>
      </w:pPr>
      <w:r w:rsidRPr="00E26F67">
        <w:rPr>
          <w:bCs/>
          <w:i/>
          <w:iCs/>
        </w:rPr>
        <w:t>Customer Segmentation</w:t>
      </w:r>
      <w:r w:rsidRPr="00C876F1">
        <w:rPr>
          <w:bCs/>
          <w:i/>
          <w:iCs/>
          <w:sz w:val="24"/>
          <w:szCs w:val="24"/>
        </w:rPr>
        <w:t>:</w:t>
      </w:r>
      <w:r w:rsidRPr="00C876F1">
        <w:rPr>
          <w:b/>
          <w:sz w:val="24"/>
          <w:szCs w:val="24"/>
        </w:rPr>
        <w:t xml:space="preserve">  </w:t>
      </w:r>
      <w:r w:rsidRPr="00C876F1">
        <w:rPr>
          <w:bCs/>
        </w:rPr>
        <w:t xml:space="preserve">Segmented the customers of </w:t>
      </w:r>
      <w:proofErr w:type="spellStart"/>
      <w:r w:rsidRPr="00C876F1">
        <w:rPr>
          <w:bCs/>
        </w:rPr>
        <w:t>Powernet</w:t>
      </w:r>
      <w:proofErr w:type="spellEnd"/>
      <w:r w:rsidRPr="00C876F1">
        <w:rPr>
          <w:bCs/>
        </w:rPr>
        <w:t xml:space="preserve"> to figure out the potential customers that could be offered new plan.</w:t>
      </w:r>
    </w:p>
    <w:p w14:paraId="63522228" w14:textId="24588B1D" w:rsidR="00E26F67" w:rsidRPr="00C876F1" w:rsidRDefault="00AE49C1" w:rsidP="00E26F67">
      <w:pPr>
        <w:pStyle w:val="ListParagraph"/>
        <w:numPr>
          <w:ilvl w:val="0"/>
          <w:numId w:val="23"/>
        </w:numPr>
        <w:jc w:val="both"/>
        <w:rPr>
          <w:b/>
        </w:rPr>
      </w:pPr>
      <w:r>
        <w:rPr>
          <w:bCs/>
          <w:i/>
          <w:iCs/>
        </w:rPr>
        <w:t xml:space="preserve">Predicting </w:t>
      </w:r>
      <w:r w:rsidR="00E26F67" w:rsidRPr="00E26F67">
        <w:rPr>
          <w:bCs/>
          <w:i/>
          <w:iCs/>
        </w:rPr>
        <w:t>Customer Churn:</w:t>
      </w:r>
      <w:r w:rsidR="00E26F67">
        <w:rPr>
          <w:b/>
        </w:rPr>
        <w:t xml:space="preserve"> </w:t>
      </w:r>
      <w:r w:rsidR="00E26F67" w:rsidRPr="00C2691C">
        <w:rPr>
          <w:bCs/>
          <w:sz w:val="20"/>
          <w:szCs w:val="20"/>
        </w:rPr>
        <w:t xml:space="preserve"> </w:t>
      </w:r>
      <w:r w:rsidRPr="00C876F1">
        <w:rPr>
          <w:bCs/>
        </w:rPr>
        <w:t>A</w:t>
      </w:r>
      <w:r w:rsidR="00E26F67" w:rsidRPr="00C876F1">
        <w:rPr>
          <w:bCs/>
        </w:rPr>
        <w:t>nalyze and predict</w:t>
      </w:r>
      <w:r w:rsidR="00C876F1">
        <w:rPr>
          <w:bCs/>
        </w:rPr>
        <w:t>ed</w:t>
      </w:r>
      <w:r w:rsidR="00E26F67" w:rsidRPr="00C876F1">
        <w:rPr>
          <w:bCs/>
        </w:rPr>
        <w:t xml:space="preserve"> the high-risk customers that can leave the company in near future</w:t>
      </w:r>
    </w:p>
    <w:p w14:paraId="3A70BF66" w14:textId="79188F02" w:rsidR="00E26F67" w:rsidRDefault="00E26F67" w:rsidP="00E26F67">
      <w:pPr>
        <w:pStyle w:val="ListParagraph"/>
        <w:numPr>
          <w:ilvl w:val="0"/>
          <w:numId w:val="23"/>
        </w:numPr>
        <w:jc w:val="both"/>
      </w:pPr>
      <w:r>
        <w:t>Work on</w:t>
      </w:r>
      <w:r w:rsidRPr="000032DC">
        <w:t xml:space="preserve"> </w:t>
      </w:r>
      <w:r>
        <w:t xml:space="preserve">ad-hoc customer reports like payments, sales, revenue </w:t>
      </w:r>
      <w:proofErr w:type="spellStart"/>
      <w:r>
        <w:t>etc</w:t>
      </w:r>
      <w:proofErr w:type="spellEnd"/>
      <w:r>
        <w:t xml:space="preserve"> and built dashboards accordingly on tableau.</w:t>
      </w:r>
    </w:p>
    <w:p w14:paraId="126B6D18" w14:textId="77777777" w:rsidR="00E26F67" w:rsidRDefault="00E26F67" w:rsidP="00E26F67">
      <w:pPr>
        <w:pStyle w:val="ListParagraph"/>
        <w:numPr>
          <w:ilvl w:val="0"/>
          <w:numId w:val="23"/>
        </w:numPr>
        <w:jc w:val="both"/>
      </w:pPr>
      <w:r>
        <w:t>Actively monitor and analyze competitor’s internet plans, promotion strategies and other business needs.</w:t>
      </w:r>
    </w:p>
    <w:p w14:paraId="73EBB0D4" w14:textId="77777777" w:rsidR="00220788" w:rsidRPr="00D413F9" w:rsidRDefault="00220788" w:rsidP="000032DC">
      <w:pPr>
        <w:jc w:val="both"/>
      </w:pPr>
    </w:p>
    <w:p w14:paraId="33EBA748" w14:textId="77777777" w:rsidR="00D413F9" w:rsidRPr="00D413F9" w:rsidRDefault="00351D94" w:rsidP="00D413F9">
      <w:pPr>
        <w:pStyle w:val="Heading3"/>
      </w:pPr>
      <w:r>
        <w:rPr>
          <w:rStyle w:val="Emphasis"/>
          <w:noProof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3C45F675" wp14:editId="77D4E5B0">
            <wp:simplePos x="0" y="0"/>
            <wp:positionH relativeFrom="column">
              <wp:posOffset>871728</wp:posOffset>
            </wp:positionH>
            <wp:positionV relativeFrom="paragraph">
              <wp:posOffset>53086</wp:posOffset>
            </wp:positionV>
            <wp:extent cx="671049" cy="475834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49" cy="4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008">
        <w:t>Feb,2017</w:t>
      </w:r>
      <w:r w:rsidR="00D413F9" w:rsidRPr="00D413F9">
        <w:t xml:space="preserve"> –</w:t>
      </w:r>
      <w:r w:rsidR="00D413F9">
        <w:t xml:space="preserve"> </w:t>
      </w:r>
      <w:r w:rsidR="003A2008">
        <w:t>DEc,2018</w:t>
      </w:r>
    </w:p>
    <w:p w14:paraId="727D4F24" w14:textId="39261D30" w:rsidR="00D413F9" w:rsidRPr="003C7E41" w:rsidRDefault="003A2008" w:rsidP="00513EFC">
      <w:pPr>
        <w:pStyle w:val="Heading2"/>
        <w:rPr>
          <w:color w:val="FFFFFF" w:themeColor="background1"/>
          <w:sz w:val="24"/>
          <w:szCs w:val="22"/>
        </w:rPr>
      </w:pPr>
      <w:r w:rsidRPr="003A2008">
        <w:rPr>
          <w:sz w:val="24"/>
          <w:szCs w:val="22"/>
        </w:rPr>
        <w:t>Associate</w:t>
      </w:r>
      <w:r w:rsidR="00E03F71" w:rsidRPr="003A2008">
        <w:rPr>
          <w:sz w:val="24"/>
          <w:szCs w:val="22"/>
        </w:rPr>
        <w:t xml:space="preserve"> </w:t>
      </w:r>
      <w:r w:rsidR="0095272C" w:rsidRPr="003A2008">
        <w:rPr>
          <w:sz w:val="24"/>
          <w:szCs w:val="22"/>
        </w:rPr>
        <w:t>/</w:t>
      </w:r>
      <w:r w:rsidR="005A4A49" w:rsidRPr="00FA259E">
        <w:rPr>
          <w:color w:val="FFFFFF" w:themeColor="background1"/>
          <w:sz w:val="24"/>
          <w:szCs w:val="22"/>
        </w:rPr>
        <w:t xml:space="preserve"> </w:t>
      </w:r>
      <w:r w:rsidR="00FA259E">
        <w:rPr>
          <w:rStyle w:val="Emphasis"/>
          <w:color w:val="FFFFFF" w:themeColor="background1"/>
          <w:sz w:val="24"/>
          <w:szCs w:val="22"/>
        </w:rPr>
        <w:t xml:space="preserve">       </w:t>
      </w:r>
      <w:r w:rsidR="00FA259E" w:rsidRPr="00FA259E">
        <w:rPr>
          <w:rStyle w:val="Emphasis"/>
          <w:sz w:val="24"/>
          <w:szCs w:val="22"/>
        </w:rPr>
        <w:t xml:space="preserve">           </w:t>
      </w:r>
      <w:r w:rsidRPr="003A2008">
        <w:rPr>
          <w:rStyle w:val="Emphasis"/>
          <w:sz w:val="24"/>
          <w:szCs w:val="22"/>
        </w:rPr>
        <w:t xml:space="preserve"> </w:t>
      </w:r>
      <w:r w:rsidR="00FA259E" w:rsidRPr="003C7E41">
        <w:rPr>
          <w:rStyle w:val="Emphasis"/>
          <w:color w:val="FFFFFF" w:themeColor="background1"/>
          <w:sz w:val="24"/>
          <w:szCs w:val="22"/>
        </w:rPr>
        <w:t>Amazon</w:t>
      </w:r>
    </w:p>
    <w:p w14:paraId="4C521E0D" w14:textId="77777777" w:rsidR="000032DC" w:rsidRDefault="000032DC" w:rsidP="00914CAE">
      <w:pPr>
        <w:jc w:val="both"/>
      </w:pPr>
      <w:r>
        <w:t>Worked as an Asso</w:t>
      </w:r>
      <w:r w:rsidR="00914CAE">
        <w:t>ciate for E-commerce giant, Amazon while contributing to the workflow as:</w:t>
      </w:r>
    </w:p>
    <w:p w14:paraId="455C1BF5" w14:textId="77777777" w:rsidR="00AE49C1" w:rsidRPr="00AE49C1" w:rsidRDefault="00AE49C1" w:rsidP="00AE49C1">
      <w:pPr>
        <w:pStyle w:val="ListParagraph"/>
        <w:numPr>
          <w:ilvl w:val="0"/>
          <w:numId w:val="22"/>
        </w:numPr>
        <w:jc w:val="both"/>
        <w:rPr>
          <w:b/>
        </w:rPr>
      </w:pPr>
      <w:r w:rsidRPr="00AE49C1">
        <w:rPr>
          <w:bCs/>
          <w:i/>
          <w:iCs/>
        </w:rPr>
        <w:t>ASIN SEARCH</w:t>
      </w:r>
      <w:r>
        <w:rPr>
          <w:b/>
        </w:rPr>
        <w:t xml:space="preserve">: </w:t>
      </w:r>
      <w:r w:rsidRPr="00C2691C">
        <w:rPr>
          <w:bCs/>
          <w:sz w:val="20"/>
          <w:szCs w:val="20"/>
        </w:rPr>
        <w:t xml:space="preserve">Using Python and </w:t>
      </w:r>
      <w:proofErr w:type="spellStart"/>
      <w:r w:rsidRPr="00C2691C">
        <w:rPr>
          <w:bCs/>
          <w:sz w:val="20"/>
          <w:szCs w:val="20"/>
        </w:rPr>
        <w:t>BeautifulSoup</w:t>
      </w:r>
      <w:proofErr w:type="spellEnd"/>
      <w:r w:rsidRPr="00C2691C">
        <w:rPr>
          <w:bCs/>
          <w:sz w:val="20"/>
          <w:szCs w:val="20"/>
        </w:rPr>
        <w:t xml:space="preserve"> module wrote a script to detect the error on the product web page of Amazon</w:t>
      </w:r>
      <w:r>
        <w:rPr>
          <w:bCs/>
        </w:rPr>
        <w:t>.</w:t>
      </w:r>
    </w:p>
    <w:p w14:paraId="50CF522D" w14:textId="77777777" w:rsidR="00AE49C1" w:rsidRDefault="00AE49C1" w:rsidP="00AE49C1">
      <w:pPr>
        <w:pStyle w:val="ListParagraph"/>
        <w:numPr>
          <w:ilvl w:val="0"/>
          <w:numId w:val="22"/>
        </w:numPr>
        <w:jc w:val="both"/>
      </w:pPr>
      <w:r>
        <w:t>Writing queries and extracting data from database using Amazon internal tools.</w:t>
      </w:r>
    </w:p>
    <w:p w14:paraId="3C906496" w14:textId="77777777" w:rsidR="00AE49C1" w:rsidRDefault="00AE49C1" w:rsidP="00AE49C1">
      <w:pPr>
        <w:pStyle w:val="ListParagraph"/>
        <w:numPr>
          <w:ilvl w:val="0"/>
          <w:numId w:val="22"/>
        </w:numPr>
        <w:jc w:val="both"/>
      </w:pPr>
      <w:r>
        <w:t>Understanding requirements and creating reports based on ad-hoc requests.</w:t>
      </w:r>
    </w:p>
    <w:p w14:paraId="0A6F98F9" w14:textId="77777777" w:rsidR="00AE49C1" w:rsidRDefault="00AE49C1" w:rsidP="00AE49C1">
      <w:pPr>
        <w:pStyle w:val="ListParagraph"/>
        <w:numPr>
          <w:ilvl w:val="0"/>
          <w:numId w:val="22"/>
        </w:numPr>
        <w:jc w:val="both"/>
      </w:pPr>
      <w:r>
        <w:t>Worked closely with Automation team</w:t>
      </w:r>
      <w:r w:rsidRPr="00914CAE">
        <w:t xml:space="preserve"> and have exposure of Machine learning algorithms being implemented.</w:t>
      </w:r>
    </w:p>
    <w:p w14:paraId="476489F8" w14:textId="77777777" w:rsidR="00AE49C1" w:rsidRDefault="00AE49C1" w:rsidP="00914CAE">
      <w:pPr>
        <w:jc w:val="both"/>
      </w:pPr>
    </w:p>
    <w:p w14:paraId="3E4D99E1" w14:textId="77777777" w:rsidR="00AE49C1" w:rsidRDefault="00AE49C1" w:rsidP="00AE49C1">
      <w:pPr>
        <w:jc w:val="both"/>
        <w:rPr>
          <w:rFonts w:asciiTheme="majorHAnsi" w:hAnsiTheme="majorHAnsi"/>
          <w:b/>
          <w:sz w:val="24"/>
          <w:szCs w:val="24"/>
        </w:rPr>
      </w:pPr>
    </w:p>
    <w:p w14:paraId="120CDE84" w14:textId="1C686C3B" w:rsidR="00AE49C1" w:rsidRPr="00557E16" w:rsidRDefault="00AE49C1" w:rsidP="00AE49C1">
      <w:pPr>
        <w:jc w:val="both"/>
        <w:rPr>
          <w:rFonts w:asciiTheme="majorHAnsi" w:hAnsiTheme="majorHAnsi"/>
          <w:b/>
          <w:color w:val="auto"/>
          <w:sz w:val="24"/>
          <w:szCs w:val="24"/>
          <w:u w:val="single"/>
        </w:rPr>
      </w:pPr>
      <w:r w:rsidRPr="00557E16">
        <w:rPr>
          <w:rFonts w:asciiTheme="majorHAnsi" w:hAnsiTheme="majorHAnsi"/>
          <w:b/>
          <w:color w:val="auto"/>
          <w:sz w:val="24"/>
          <w:szCs w:val="24"/>
          <w:u w:val="single"/>
        </w:rPr>
        <w:t>Other Projects:</w:t>
      </w:r>
    </w:p>
    <w:p w14:paraId="1B796D72" w14:textId="6D05E756" w:rsidR="00AE49C1" w:rsidRPr="00AE49C1" w:rsidRDefault="00AE49C1" w:rsidP="00C2691C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Use of LLM Model for Text Generation on AWS </w:t>
      </w:r>
      <w:r w:rsidR="00385A33">
        <w:rPr>
          <w:bCs/>
          <w:sz w:val="20"/>
          <w:szCs w:val="20"/>
        </w:rPr>
        <w:t>Bedrock using</w:t>
      </w:r>
      <w:r>
        <w:rPr>
          <w:bCs/>
          <w:sz w:val="20"/>
          <w:szCs w:val="20"/>
        </w:rPr>
        <w:t xml:space="preserve"> Lambda function and Amazon API Gateway.</w:t>
      </w:r>
    </w:p>
    <w:p w14:paraId="4AD29175" w14:textId="01EE0CA5" w:rsidR="00AE49C1" w:rsidRPr="00AE49C1" w:rsidRDefault="00AE49C1" w:rsidP="00C2691C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Use of Open AI </w:t>
      </w:r>
      <w:r w:rsidR="00385A33">
        <w:rPr>
          <w:bCs/>
          <w:sz w:val="20"/>
          <w:szCs w:val="20"/>
        </w:rPr>
        <w:t xml:space="preserve">and GPT model </w:t>
      </w:r>
      <w:r>
        <w:rPr>
          <w:bCs/>
          <w:sz w:val="20"/>
          <w:szCs w:val="20"/>
        </w:rPr>
        <w:t xml:space="preserve">to query PDF using </w:t>
      </w:r>
      <w:proofErr w:type="spellStart"/>
      <w:r w:rsidR="00385A33">
        <w:rPr>
          <w:bCs/>
          <w:sz w:val="20"/>
          <w:szCs w:val="20"/>
        </w:rPr>
        <w:t>Langchain</w:t>
      </w:r>
      <w:proofErr w:type="spellEnd"/>
      <w:r w:rsidR="00385A33">
        <w:rPr>
          <w:bCs/>
          <w:sz w:val="20"/>
          <w:szCs w:val="20"/>
        </w:rPr>
        <w:t xml:space="preserve"> Framework.</w:t>
      </w:r>
    </w:p>
    <w:p w14:paraId="5D669D2A" w14:textId="3926AAF6" w:rsidR="007E697F" w:rsidRPr="00C2691C" w:rsidRDefault="00E749D0" w:rsidP="00C2691C">
      <w:pPr>
        <w:pStyle w:val="ListParagraph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AE49C1">
        <w:rPr>
          <w:bCs/>
          <w:i/>
          <w:iCs/>
        </w:rPr>
        <w:t>Model</w:t>
      </w:r>
      <w:r w:rsidR="007E697F" w:rsidRPr="00AE49C1">
        <w:rPr>
          <w:bCs/>
          <w:i/>
          <w:iCs/>
        </w:rPr>
        <w:t xml:space="preserve"> Deployment on AWS:</w:t>
      </w:r>
      <w:r w:rsidR="007E697F">
        <w:rPr>
          <w:bCs/>
        </w:rPr>
        <w:t xml:space="preserve"> </w:t>
      </w:r>
      <w:r w:rsidR="007E697F" w:rsidRPr="00C2691C">
        <w:rPr>
          <w:bCs/>
          <w:sz w:val="20"/>
          <w:szCs w:val="20"/>
        </w:rPr>
        <w:t>Worked on Prediction M</w:t>
      </w:r>
      <w:r w:rsidR="00C2691C">
        <w:rPr>
          <w:bCs/>
          <w:sz w:val="20"/>
          <w:szCs w:val="20"/>
        </w:rPr>
        <w:t>odel</w:t>
      </w:r>
      <w:r w:rsidR="007E697F" w:rsidRPr="00C2691C">
        <w:rPr>
          <w:bCs/>
          <w:sz w:val="20"/>
          <w:szCs w:val="20"/>
        </w:rPr>
        <w:t xml:space="preserve"> and deployed on AWS using EC2,</w:t>
      </w:r>
      <w:r w:rsidR="00742399">
        <w:rPr>
          <w:bCs/>
          <w:sz w:val="20"/>
          <w:szCs w:val="20"/>
        </w:rPr>
        <w:t xml:space="preserve"> </w:t>
      </w:r>
      <w:r w:rsidR="007E697F" w:rsidRPr="00C2691C">
        <w:rPr>
          <w:bCs/>
          <w:sz w:val="20"/>
          <w:szCs w:val="20"/>
        </w:rPr>
        <w:t>WinSCP, Putty,</w:t>
      </w:r>
      <w:r w:rsidR="00742399">
        <w:rPr>
          <w:bCs/>
          <w:sz w:val="20"/>
          <w:szCs w:val="20"/>
        </w:rPr>
        <w:t xml:space="preserve"> </w:t>
      </w:r>
      <w:r w:rsidR="007E697F" w:rsidRPr="00C2691C">
        <w:rPr>
          <w:bCs/>
          <w:sz w:val="20"/>
          <w:szCs w:val="20"/>
        </w:rPr>
        <w:t xml:space="preserve">Python and </w:t>
      </w:r>
      <w:proofErr w:type="spellStart"/>
      <w:r w:rsidR="007E697F" w:rsidRPr="00C2691C">
        <w:rPr>
          <w:bCs/>
          <w:sz w:val="20"/>
          <w:szCs w:val="20"/>
        </w:rPr>
        <w:t>Jupyter</w:t>
      </w:r>
      <w:proofErr w:type="spellEnd"/>
      <w:r w:rsidR="007E697F" w:rsidRPr="00C2691C">
        <w:rPr>
          <w:bCs/>
          <w:sz w:val="20"/>
          <w:szCs w:val="20"/>
        </w:rPr>
        <w:t xml:space="preserve"> Notebook</w:t>
      </w:r>
      <w:r w:rsidRPr="00C2691C">
        <w:rPr>
          <w:bCs/>
          <w:sz w:val="20"/>
          <w:szCs w:val="20"/>
        </w:rPr>
        <w:t>,</w:t>
      </w:r>
      <w:r w:rsidR="00742399">
        <w:rPr>
          <w:bCs/>
          <w:sz w:val="20"/>
          <w:szCs w:val="20"/>
        </w:rPr>
        <w:t xml:space="preserve"> </w:t>
      </w:r>
      <w:r w:rsidRPr="00C2691C">
        <w:rPr>
          <w:bCs/>
          <w:sz w:val="20"/>
          <w:szCs w:val="20"/>
        </w:rPr>
        <w:t>Flask.</w:t>
      </w:r>
    </w:p>
    <w:p w14:paraId="3B3A3669" w14:textId="1A069E00" w:rsidR="005F3186" w:rsidRPr="007E697F" w:rsidRDefault="00FE495C" w:rsidP="00100471">
      <w:pPr>
        <w:pStyle w:val="ListParagraph"/>
        <w:numPr>
          <w:ilvl w:val="0"/>
          <w:numId w:val="23"/>
        </w:numPr>
        <w:jc w:val="both"/>
        <w:rPr>
          <w:bCs/>
        </w:rPr>
      </w:pPr>
      <w:r w:rsidRPr="00AE49C1">
        <w:rPr>
          <w:bCs/>
          <w:i/>
          <w:iCs/>
        </w:rPr>
        <w:t>Web Scrapping</w:t>
      </w:r>
      <w:r w:rsidRPr="00C2691C">
        <w:rPr>
          <w:b/>
          <w:sz w:val="20"/>
          <w:szCs w:val="20"/>
        </w:rPr>
        <w:t xml:space="preserve">: </w:t>
      </w:r>
      <w:r w:rsidRPr="00C2691C">
        <w:rPr>
          <w:bCs/>
          <w:sz w:val="20"/>
          <w:szCs w:val="20"/>
        </w:rPr>
        <w:t xml:space="preserve">Wrote a script to scrap the data from MTNL website to </w:t>
      </w:r>
      <w:r w:rsidR="00FE4552" w:rsidRPr="00C2691C">
        <w:rPr>
          <w:bCs/>
          <w:sz w:val="20"/>
          <w:szCs w:val="20"/>
        </w:rPr>
        <w:t>present it in an Excel file</w:t>
      </w:r>
      <w:r w:rsidR="007E697F" w:rsidRPr="00C2691C">
        <w:rPr>
          <w:bCs/>
          <w:sz w:val="20"/>
          <w:szCs w:val="20"/>
        </w:rPr>
        <w:t xml:space="preserve"> while working with </w:t>
      </w:r>
      <w:proofErr w:type="spellStart"/>
      <w:r w:rsidR="007E697F" w:rsidRPr="00C2691C">
        <w:rPr>
          <w:bCs/>
          <w:sz w:val="20"/>
          <w:szCs w:val="20"/>
        </w:rPr>
        <w:t>Powernet</w:t>
      </w:r>
      <w:proofErr w:type="spellEnd"/>
      <w:r w:rsidR="00FE4552" w:rsidRPr="00C2691C">
        <w:rPr>
          <w:bCs/>
          <w:sz w:val="20"/>
          <w:szCs w:val="20"/>
        </w:rPr>
        <w:t>.</w:t>
      </w:r>
    </w:p>
    <w:p w14:paraId="3ED589BF" w14:textId="45500A0F" w:rsidR="00E11C34" w:rsidRPr="00D557CC" w:rsidRDefault="00D557CC" w:rsidP="00D2001C">
      <w:pPr>
        <w:pStyle w:val="ListParagraph"/>
        <w:numPr>
          <w:ilvl w:val="0"/>
          <w:numId w:val="22"/>
        </w:numPr>
        <w:jc w:val="both"/>
        <w:rPr>
          <w:b/>
        </w:rPr>
      </w:pPr>
      <w:r>
        <w:rPr>
          <w:bCs/>
        </w:rPr>
        <w:t>Text Generation using LSTM</w:t>
      </w:r>
    </w:p>
    <w:p w14:paraId="3E0E1EC1" w14:textId="77777777" w:rsidR="0070237E" w:rsidRPr="00557E16" w:rsidRDefault="00491620" w:rsidP="00725CB5">
      <w:pPr>
        <w:pStyle w:val="Heading1"/>
        <w:rPr>
          <w:sz w:val="32"/>
          <w:szCs w:val="28"/>
          <w:u w:val="single"/>
        </w:rPr>
      </w:pPr>
      <w:sdt>
        <w:sdtPr>
          <w:rPr>
            <w:sz w:val="32"/>
            <w:szCs w:val="28"/>
            <w:u w:val="single"/>
          </w:rPr>
          <w:alias w:val="Education:"/>
          <w:tag w:val="Education:"/>
          <w:id w:val="543866955"/>
          <w:placeholder>
            <w:docPart w:val="9536692E76F94D188CFA22550AA1F8EE"/>
          </w:placeholder>
          <w:temporary/>
          <w:showingPlcHdr/>
          <w15:appearance w15:val="hidden"/>
        </w:sdtPr>
        <w:sdtEndPr/>
        <w:sdtContent>
          <w:r w:rsidR="0070237E" w:rsidRPr="00557E16">
            <w:rPr>
              <w:sz w:val="28"/>
              <w:szCs w:val="28"/>
              <w:u w:val="single"/>
            </w:rPr>
            <w:t>Education</w:t>
          </w:r>
        </w:sdtContent>
      </w:sdt>
      <w:r w:rsidR="004A379F" w:rsidRPr="00557E16">
        <w:rPr>
          <w:sz w:val="32"/>
          <w:szCs w:val="28"/>
          <w:u w:val="single"/>
        </w:rPr>
        <w:t xml:space="preserve"> </w:t>
      </w:r>
      <w:r w:rsidR="004A379F" w:rsidRPr="00557E16">
        <w:rPr>
          <w:sz w:val="28"/>
          <w:szCs w:val="28"/>
          <w:u w:val="single"/>
        </w:rPr>
        <w:t>&amp; Certifications</w:t>
      </w:r>
    </w:p>
    <w:p w14:paraId="3EBE9ADE" w14:textId="77777777" w:rsidR="0070237E" w:rsidRDefault="00883AD0" w:rsidP="00351D94">
      <w:pPr>
        <w:pStyle w:val="Heading3"/>
      </w:pPr>
      <w:r>
        <w:t>2012-2016</w:t>
      </w:r>
      <w:r w:rsidR="0070237E">
        <w:t xml:space="preserve"> </w:t>
      </w:r>
    </w:p>
    <w:p w14:paraId="31481ECD" w14:textId="77777777" w:rsidR="0070237E" w:rsidRPr="00883AD0" w:rsidRDefault="00126F21" w:rsidP="00351D94">
      <w:pPr>
        <w:pStyle w:val="Heading2"/>
        <w:rPr>
          <w:sz w:val="24"/>
          <w:szCs w:val="24"/>
        </w:rPr>
      </w:pPr>
      <w:r w:rsidRPr="00883AD0">
        <w:rPr>
          <w:sz w:val="24"/>
          <w:szCs w:val="24"/>
        </w:rPr>
        <w:t>B. Tech</w:t>
      </w:r>
      <w:r w:rsidR="00E03F71" w:rsidRPr="00883AD0">
        <w:rPr>
          <w:sz w:val="24"/>
          <w:szCs w:val="24"/>
        </w:rPr>
        <w:t xml:space="preserve"> </w:t>
      </w:r>
      <w:r w:rsidR="0095272C" w:rsidRPr="00883AD0">
        <w:rPr>
          <w:sz w:val="24"/>
          <w:szCs w:val="24"/>
        </w:rPr>
        <w:t>/</w:t>
      </w:r>
      <w:r w:rsidR="0070237E" w:rsidRPr="00883AD0">
        <w:rPr>
          <w:sz w:val="24"/>
          <w:szCs w:val="24"/>
        </w:rPr>
        <w:t xml:space="preserve"> </w:t>
      </w:r>
      <w:r w:rsidR="00883AD0" w:rsidRPr="00883AD0">
        <w:rPr>
          <w:rStyle w:val="Emphasis"/>
          <w:sz w:val="24"/>
          <w:szCs w:val="24"/>
        </w:rPr>
        <w:t xml:space="preserve">Guru Gobind Singh </w:t>
      </w:r>
      <w:r w:rsidRPr="00883AD0">
        <w:rPr>
          <w:rStyle w:val="Emphasis"/>
          <w:sz w:val="24"/>
          <w:szCs w:val="24"/>
        </w:rPr>
        <w:t>Indraprastha</w:t>
      </w:r>
      <w:r w:rsidR="00883AD0" w:rsidRPr="00883AD0">
        <w:rPr>
          <w:rStyle w:val="Emphasis"/>
          <w:sz w:val="24"/>
          <w:szCs w:val="24"/>
        </w:rPr>
        <w:t xml:space="preserve"> </w:t>
      </w:r>
      <w:r w:rsidRPr="00883AD0">
        <w:rPr>
          <w:rStyle w:val="Emphasis"/>
          <w:sz w:val="24"/>
          <w:szCs w:val="24"/>
        </w:rPr>
        <w:t>University, Delhi</w:t>
      </w:r>
    </w:p>
    <w:p w14:paraId="36D26462" w14:textId="77777777" w:rsidR="0070237E" w:rsidRPr="00883AD0" w:rsidRDefault="00883AD0" w:rsidP="00351D94">
      <w:pPr>
        <w:rPr>
          <w:bCs/>
          <w:sz w:val="20"/>
        </w:rPr>
      </w:pPr>
      <w:r>
        <w:rPr>
          <w:bCs/>
        </w:rPr>
        <w:t>(</w:t>
      </w:r>
      <w:r w:rsidRPr="000126B9">
        <w:rPr>
          <w:bCs/>
        </w:rPr>
        <w:t>Electronics and Communications Engineering</w:t>
      </w:r>
      <w:r>
        <w:rPr>
          <w:bCs/>
        </w:rPr>
        <w:t xml:space="preserve">), </w:t>
      </w:r>
      <w:r w:rsidRPr="000126B9">
        <w:rPr>
          <w:bCs/>
          <w:sz w:val="20"/>
        </w:rPr>
        <w:t>Agg: 70.70</w:t>
      </w:r>
      <w:r>
        <w:rPr>
          <w:bCs/>
          <w:sz w:val="20"/>
        </w:rPr>
        <w:t xml:space="preserve"> %</w:t>
      </w:r>
    </w:p>
    <w:p w14:paraId="4061C923" w14:textId="77777777" w:rsidR="00286539" w:rsidRDefault="00286539" w:rsidP="00351D94">
      <w:pPr>
        <w:pStyle w:val="Heading3"/>
        <w:sectPr w:rsidR="00286539" w:rsidSect="00C57701">
          <w:footerReference w:type="default" r:id="rId13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</w:p>
    <w:p w14:paraId="026E0CC6" w14:textId="77777777" w:rsidR="0070237E" w:rsidRDefault="00883AD0" w:rsidP="00351D94">
      <w:pPr>
        <w:pStyle w:val="Heading3"/>
      </w:pPr>
      <w:r>
        <w:t>2011</w:t>
      </w:r>
      <w:r w:rsidR="0070237E">
        <w:t xml:space="preserve"> </w:t>
      </w:r>
    </w:p>
    <w:p w14:paraId="52ECBF3A" w14:textId="77777777" w:rsidR="0070237E" w:rsidRDefault="00883AD0" w:rsidP="00351D94">
      <w:pPr>
        <w:pStyle w:val="Heading2"/>
      </w:pPr>
      <w:r w:rsidRPr="00883AD0">
        <w:rPr>
          <w:bCs/>
          <w:sz w:val="24"/>
          <w:szCs w:val="24"/>
        </w:rPr>
        <w:t>Intermediate</w:t>
      </w:r>
      <w:r w:rsidR="00E03F71">
        <w:t xml:space="preserve"> </w:t>
      </w:r>
      <w:r w:rsidR="0095272C">
        <w:t>/</w:t>
      </w:r>
      <w:r w:rsidR="0070237E">
        <w:t xml:space="preserve"> </w:t>
      </w:r>
      <w:r w:rsidRPr="00883AD0">
        <w:rPr>
          <w:rStyle w:val="Emphasis"/>
          <w:sz w:val="24"/>
          <w:szCs w:val="22"/>
        </w:rPr>
        <w:t>C.B.S.E</w:t>
      </w:r>
    </w:p>
    <w:p w14:paraId="5F70EFDC" w14:textId="77777777" w:rsidR="00032A0E" w:rsidRDefault="00883AD0" w:rsidP="00032A0E">
      <w:pPr>
        <w:rPr>
          <w:bCs/>
          <w:iCs/>
          <w:sz w:val="20"/>
        </w:rPr>
      </w:pPr>
      <w:r w:rsidRPr="00883AD0">
        <w:rPr>
          <w:bCs/>
          <w:iCs/>
          <w:sz w:val="20"/>
        </w:rPr>
        <w:t xml:space="preserve">Woodbine Modern School, </w:t>
      </w:r>
      <w:proofErr w:type="gramStart"/>
      <w:r w:rsidRPr="00883AD0">
        <w:rPr>
          <w:bCs/>
          <w:iCs/>
          <w:sz w:val="20"/>
        </w:rPr>
        <w:t>Darbhanga</w:t>
      </w:r>
      <w:r w:rsidR="00286539">
        <w:rPr>
          <w:bCs/>
          <w:iCs/>
          <w:sz w:val="20"/>
        </w:rPr>
        <w:t xml:space="preserve"> </w:t>
      </w:r>
      <w:r>
        <w:rPr>
          <w:bCs/>
          <w:iCs/>
          <w:sz w:val="20"/>
        </w:rPr>
        <w:t xml:space="preserve"> Agg</w:t>
      </w:r>
      <w:proofErr w:type="gramEnd"/>
      <w:r>
        <w:rPr>
          <w:bCs/>
          <w:iCs/>
          <w:sz w:val="20"/>
        </w:rPr>
        <w:t xml:space="preserve">: 73.8 </w:t>
      </w:r>
      <w:r w:rsidR="00286539">
        <w:rPr>
          <w:bCs/>
          <w:iCs/>
          <w:sz w:val="20"/>
        </w:rPr>
        <w:t>%</w:t>
      </w:r>
    </w:p>
    <w:p w14:paraId="0AAEA8F6" w14:textId="77777777" w:rsidR="00032A0E" w:rsidRDefault="00032A0E" w:rsidP="00032A0E">
      <w:pPr>
        <w:pStyle w:val="Heading3"/>
      </w:pPr>
      <w:r>
        <w:rPr>
          <w:bCs/>
          <w:iCs/>
          <w:sz w:val="20"/>
        </w:rPr>
        <w:t xml:space="preserve">  </w:t>
      </w:r>
      <w:r>
        <w:t xml:space="preserve">2009 </w:t>
      </w:r>
    </w:p>
    <w:p w14:paraId="69949744" w14:textId="77777777" w:rsidR="00032A0E" w:rsidRDefault="00032A0E" w:rsidP="00032A0E">
      <w:pPr>
        <w:pStyle w:val="Heading2"/>
      </w:pPr>
      <w:r>
        <w:rPr>
          <w:bCs/>
          <w:sz w:val="24"/>
          <w:szCs w:val="24"/>
        </w:rPr>
        <w:t>Matriculation</w:t>
      </w:r>
      <w:r>
        <w:t xml:space="preserve"> / </w:t>
      </w:r>
      <w:r w:rsidRPr="00883AD0">
        <w:rPr>
          <w:rStyle w:val="Emphasis"/>
          <w:sz w:val="24"/>
          <w:szCs w:val="22"/>
        </w:rPr>
        <w:t>C.B.S.E</w:t>
      </w:r>
    </w:p>
    <w:p w14:paraId="047C0ADC" w14:textId="77777777" w:rsidR="00032A0E" w:rsidRDefault="00032A0E" w:rsidP="00032A0E">
      <w:pPr>
        <w:rPr>
          <w:bCs/>
          <w:iCs/>
          <w:sz w:val="20"/>
        </w:rPr>
      </w:pPr>
      <w:r w:rsidRPr="00883AD0">
        <w:rPr>
          <w:bCs/>
          <w:iCs/>
          <w:sz w:val="20"/>
        </w:rPr>
        <w:t>N.S.D.A.V Public School, Sitarmarhi</w:t>
      </w:r>
      <w:r>
        <w:rPr>
          <w:bCs/>
          <w:iCs/>
          <w:sz w:val="20"/>
        </w:rPr>
        <w:t xml:space="preserve"> Agg: 89.0 %</w:t>
      </w:r>
    </w:p>
    <w:p w14:paraId="25B956C4" w14:textId="77777777" w:rsidR="00032A0E" w:rsidRPr="00032A0E" w:rsidRDefault="00032A0E" w:rsidP="00032A0E">
      <w:pPr>
        <w:rPr>
          <w:bCs/>
          <w:iCs/>
          <w:sz w:val="20"/>
        </w:rPr>
        <w:sectPr w:rsidR="00032A0E" w:rsidRPr="00032A0E" w:rsidSect="00032A0E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5242638F" w14:textId="78FBE87A" w:rsidR="00032A0E" w:rsidRPr="00032A0E" w:rsidRDefault="00032A0E" w:rsidP="00032A0E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6 Months Certification Course on </w:t>
      </w:r>
      <w:r w:rsidRPr="00032A0E">
        <w:rPr>
          <w:b/>
          <w:bCs/>
        </w:rPr>
        <w:t>Machine Learning</w:t>
      </w:r>
      <w:r>
        <w:t xml:space="preserve"> from </w:t>
      </w:r>
      <w:r w:rsidRPr="00032A0E">
        <w:rPr>
          <w:b/>
          <w:bCs/>
        </w:rPr>
        <w:t>Indian Institute of Science</w:t>
      </w:r>
      <w:r>
        <w:t xml:space="preserve"> (IISC Bangalore) </w:t>
      </w:r>
    </w:p>
    <w:p w14:paraId="57F2544B" w14:textId="77777777" w:rsidR="00032A0E" w:rsidRDefault="00032A0E" w:rsidP="00032A0E">
      <w:pPr>
        <w:pStyle w:val="ListParagraph"/>
        <w:numPr>
          <w:ilvl w:val="0"/>
          <w:numId w:val="17"/>
        </w:numPr>
        <w:tabs>
          <w:tab w:val="left" w:pos="0"/>
        </w:tabs>
        <w:spacing w:after="200"/>
      </w:pPr>
      <w:r>
        <w:t xml:space="preserve">Certified </w:t>
      </w:r>
      <w:r w:rsidRPr="009C4969">
        <w:t>in</w:t>
      </w:r>
      <w:r w:rsidRPr="009C4969">
        <w:rPr>
          <w:b/>
        </w:rPr>
        <w:t xml:space="preserve"> Python 101 for Data Science</w:t>
      </w:r>
      <w:r w:rsidRPr="009C4969">
        <w:t xml:space="preserve"> </w:t>
      </w:r>
      <w:r>
        <w:t xml:space="preserve">via COGNITIVE CLASS.ai (an </w:t>
      </w:r>
      <w:r w:rsidRPr="00445D2A">
        <w:rPr>
          <w:b/>
        </w:rPr>
        <w:t>IBM</w:t>
      </w:r>
      <w:r>
        <w:t xml:space="preserve"> initiative).</w:t>
      </w:r>
    </w:p>
    <w:p w14:paraId="069897F1" w14:textId="77777777" w:rsidR="00032A0E" w:rsidRDefault="00032A0E" w:rsidP="00032A0E">
      <w:pPr>
        <w:pStyle w:val="ListParagraph"/>
        <w:tabs>
          <w:tab w:val="left" w:pos="0"/>
        </w:tabs>
        <w:spacing w:after="200"/>
        <w:ind w:left="450"/>
        <w:rPr>
          <w:rStyle w:val="Hyperlink"/>
          <w:sz w:val="20"/>
          <w:szCs w:val="20"/>
        </w:rPr>
      </w:pPr>
      <w:r w:rsidRPr="00137658">
        <w:rPr>
          <w:sz w:val="20"/>
          <w:szCs w:val="20"/>
        </w:rPr>
        <w:t xml:space="preserve">Certification URL: </w:t>
      </w:r>
      <w:hyperlink r:id="rId14" w:history="1">
        <w:r w:rsidRPr="00EE4633">
          <w:rPr>
            <w:rStyle w:val="Hyperlink"/>
            <w:sz w:val="20"/>
            <w:szCs w:val="20"/>
          </w:rPr>
          <w:t>https://courses.cognitiveclass.ai/certificates/5946b5a0914441b680a6727ce26a4311</w:t>
        </w:r>
      </w:hyperlink>
    </w:p>
    <w:p w14:paraId="2709B219" w14:textId="77777777" w:rsidR="00032A0E" w:rsidRPr="00032A0E" w:rsidRDefault="00032A0E" w:rsidP="00032A0E">
      <w:pPr>
        <w:pStyle w:val="ListParagraph"/>
        <w:tabs>
          <w:tab w:val="left" w:pos="0"/>
        </w:tabs>
        <w:spacing w:after="200"/>
        <w:ind w:left="450"/>
        <w:rPr>
          <w:color w:val="036181" w:themeColor="hyperlink"/>
          <w:sz w:val="20"/>
          <w:szCs w:val="20"/>
          <w:u w:val="single"/>
        </w:rPr>
      </w:pPr>
    </w:p>
    <w:p w14:paraId="3A022FBD" w14:textId="77777777" w:rsidR="00032A0E" w:rsidRDefault="00032A0E" w:rsidP="00C531E2">
      <w:pPr>
        <w:pStyle w:val="ListParagraph"/>
        <w:numPr>
          <w:ilvl w:val="0"/>
          <w:numId w:val="17"/>
        </w:numPr>
        <w:tabs>
          <w:tab w:val="left" w:pos="0"/>
        </w:tabs>
      </w:pPr>
      <w:r>
        <w:t xml:space="preserve">Certified in </w:t>
      </w:r>
      <w:r w:rsidRPr="009C4969">
        <w:rPr>
          <w:b/>
        </w:rPr>
        <w:t>Machine learning with Python</w:t>
      </w:r>
      <w:r w:rsidRPr="009C4969">
        <w:t xml:space="preserve"> </w:t>
      </w:r>
      <w:r>
        <w:t xml:space="preserve">via COGNITIVE CLASS.ai (an </w:t>
      </w:r>
      <w:r w:rsidRPr="00445D2A">
        <w:rPr>
          <w:b/>
        </w:rPr>
        <w:t>IBM</w:t>
      </w:r>
      <w:r>
        <w:t xml:space="preserve"> initiative).</w:t>
      </w:r>
    </w:p>
    <w:p w14:paraId="00EE4A85" w14:textId="1F9BF525" w:rsidR="005366FA" w:rsidRPr="00C2691C" w:rsidRDefault="00032A0E" w:rsidP="00C2691C">
      <w:pPr>
        <w:pStyle w:val="ListParagraph"/>
        <w:tabs>
          <w:tab w:val="left" w:pos="0"/>
        </w:tabs>
        <w:ind w:left="450"/>
        <w:rPr>
          <w:sz w:val="20"/>
        </w:rPr>
        <w:sectPr w:rsidR="005366FA" w:rsidRPr="00C2691C" w:rsidSect="00032A0E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  <w:r w:rsidRPr="00137658">
        <w:rPr>
          <w:sz w:val="20"/>
        </w:rPr>
        <w:t>Certification URL</w:t>
      </w:r>
      <w:r w:rsidR="00A6796D">
        <w:rPr>
          <w:sz w:val="20"/>
        </w:rPr>
        <w:t xml:space="preserve">: </w:t>
      </w:r>
      <w:hyperlink r:id="rId15" w:history="1">
        <w:r w:rsidR="00100471" w:rsidRPr="00E84C36">
          <w:rPr>
            <w:rStyle w:val="Hyperlink"/>
            <w:sz w:val="20"/>
          </w:rPr>
          <w:t>https://courses.cognitiveclass.ai/certificates/7f27aea4efed4b0c91910d63713e017b</w:t>
        </w:r>
      </w:hyperlink>
      <w:r w:rsidR="005366FA" w:rsidRPr="00C2691C">
        <w:rPr>
          <w:color w:val="FFFFFF" w:themeColor="background1"/>
          <w:sz w:val="18"/>
          <w:szCs w:val="18"/>
        </w:rPr>
        <w:t>T, NIT, Exp: 5 yrs., NL</w:t>
      </w:r>
    </w:p>
    <w:p w14:paraId="5F6AA4E4" w14:textId="77777777" w:rsidR="00F72E20" w:rsidRPr="00557E16" w:rsidRDefault="00F72E20" w:rsidP="00F72E20">
      <w:pPr>
        <w:pStyle w:val="Heading1"/>
        <w:rPr>
          <w:sz w:val="28"/>
          <w:szCs w:val="28"/>
          <w:u w:val="single"/>
        </w:rPr>
      </w:pPr>
      <w:r w:rsidRPr="00557E16">
        <w:rPr>
          <w:sz w:val="28"/>
          <w:szCs w:val="28"/>
          <w:u w:val="single"/>
        </w:rPr>
        <w:t>Activities</w:t>
      </w:r>
      <w:r w:rsidR="00C531E2" w:rsidRPr="00557E16">
        <w:rPr>
          <w:sz w:val="28"/>
          <w:szCs w:val="28"/>
          <w:u w:val="single"/>
        </w:rPr>
        <w:t xml:space="preserve"> and Personal Details:</w:t>
      </w:r>
    </w:p>
    <w:p w14:paraId="194497B2" w14:textId="77777777" w:rsidR="00C531E2" w:rsidRPr="00557E16" w:rsidRDefault="00C531E2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u w:val="single"/>
        </w:rPr>
        <w:sectPr w:rsidR="00C531E2" w:rsidRPr="00557E16" w:rsidSect="00557E16">
          <w:type w:val="continuous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</w:p>
    <w:p w14:paraId="777C4B79" w14:textId="3482A577" w:rsidR="00F72E20" w:rsidRPr="00D63CC2" w:rsidRDefault="004E03A1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</w:pPr>
      <w:r w:rsidRPr="00D63CC2">
        <w:t>Passionate Flutist</w:t>
      </w:r>
      <w:r w:rsidR="00641C06" w:rsidRPr="00D63CC2">
        <w:t xml:space="preserve"> </w:t>
      </w:r>
    </w:p>
    <w:p w14:paraId="7668498E" w14:textId="77777777" w:rsidR="004E03A1" w:rsidRDefault="004E03A1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</w:pPr>
      <w:r>
        <w:t xml:space="preserve">Table Tennis and Badminton Player </w:t>
      </w:r>
    </w:p>
    <w:p w14:paraId="19DABC4F" w14:textId="77777777" w:rsidR="00C531E2" w:rsidRDefault="00C531E2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</w:pPr>
      <w:r>
        <w:t>Martial Arts and Meditation</w:t>
      </w:r>
    </w:p>
    <w:p w14:paraId="537AAD27" w14:textId="52300D16" w:rsidR="00162BA2" w:rsidRDefault="00162BA2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30"/>
      </w:pPr>
      <w:r>
        <w:t xml:space="preserve">Investor </w:t>
      </w:r>
      <w:r w:rsidR="00D63CC2">
        <w:t>and Swing</w:t>
      </w:r>
      <w:r>
        <w:t xml:space="preserve"> </w:t>
      </w:r>
      <w:r w:rsidR="00D63CC2">
        <w:t>Trader (</w:t>
      </w:r>
      <w:r>
        <w:t>NSE)</w:t>
      </w:r>
    </w:p>
    <w:p w14:paraId="24065967" w14:textId="14992DB1" w:rsidR="00C531E2" w:rsidRDefault="00C531E2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30"/>
      </w:pPr>
      <w:r>
        <w:t>Marital Status: Single</w:t>
      </w:r>
    </w:p>
    <w:p w14:paraId="22A088FB" w14:textId="0A654DE5" w:rsidR="00C531E2" w:rsidRDefault="00C531E2" w:rsidP="00C531E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ectPr w:rsidR="00C531E2" w:rsidSect="00557E16">
          <w:type w:val="continuous"/>
          <w:pgSz w:w="12240" w:h="15840" w:code="1"/>
          <w:pgMar w:top="720" w:right="720" w:bottom="720" w:left="720" w:header="576" w:footer="720" w:gutter="0"/>
          <w:cols w:num="2" w:space="720"/>
          <w:titlePg/>
          <w:docGrid w:linePitch="360"/>
        </w:sectPr>
      </w:pPr>
      <w:r>
        <w:t xml:space="preserve">Hometown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Mot</w:t>
      </w:r>
      <w:r w:rsidR="00B028D9">
        <w:t>i</w:t>
      </w:r>
      <w:r>
        <w:t>hari</w:t>
      </w:r>
      <w:proofErr w:type="spellEnd"/>
      <w:r>
        <w:t>, Bihar</w:t>
      </w:r>
    </w:p>
    <w:p w14:paraId="03B3C062" w14:textId="77777777" w:rsidR="00DD4C02" w:rsidRPr="00BC7376" w:rsidRDefault="00DD4C02" w:rsidP="00BC7376"/>
    <w:sectPr w:rsidR="00DD4C02" w:rsidRPr="00BC7376" w:rsidSect="00557E16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BC3E9" w14:textId="77777777" w:rsidR="005111F1" w:rsidRDefault="005111F1" w:rsidP="00725803">
      <w:r>
        <w:separator/>
      </w:r>
    </w:p>
  </w:endnote>
  <w:endnote w:type="continuationSeparator" w:id="0">
    <w:p w14:paraId="671F10EE" w14:textId="77777777" w:rsidR="005111F1" w:rsidRDefault="005111F1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B6B84" w14:textId="77777777" w:rsidR="00943A0B" w:rsidRDefault="00943A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213AB" w14:textId="77777777" w:rsidR="005111F1" w:rsidRDefault="005111F1" w:rsidP="00725803">
      <w:r>
        <w:separator/>
      </w:r>
    </w:p>
  </w:footnote>
  <w:footnote w:type="continuationSeparator" w:id="0">
    <w:p w14:paraId="175967EF" w14:textId="77777777" w:rsidR="005111F1" w:rsidRDefault="005111F1" w:rsidP="0072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990"/>
        </w:tabs>
        <w:ind w:left="99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A7AB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60ED5"/>
    <w:multiLevelType w:val="hybridMultilevel"/>
    <w:tmpl w:val="1BB430D0"/>
    <w:lvl w:ilvl="0" w:tplc="F39A14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D91E5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4065F"/>
    <w:multiLevelType w:val="hybridMultilevel"/>
    <w:tmpl w:val="1F80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4081E"/>
    <w:multiLevelType w:val="multilevel"/>
    <w:tmpl w:val="4BA66C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3D91E5" w:themeColor="accent2" w:themeTint="99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463EF2"/>
    <w:multiLevelType w:val="hybridMultilevel"/>
    <w:tmpl w:val="27682CA0"/>
    <w:lvl w:ilvl="0" w:tplc="6B6A1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A26E06E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EA95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46AF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246E5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0CE8A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6695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343DE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9FCBB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33FB0"/>
    <w:multiLevelType w:val="hybridMultilevel"/>
    <w:tmpl w:val="12CA3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0A498F"/>
    <w:multiLevelType w:val="hybridMultilevel"/>
    <w:tmpl w:val="78025872"/>
    <w:lvl w:ilvl="0" w:tplc="A552E3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3D91E5" w:themeColor="accent2" w:themeTint="99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4C7B73"/>
    <w:multiLevelType w:val="hybridMultilevel"/>
    <w:tmpl w:val="599049E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B701F21"/>
    <w:multiLevelType w:val="hybridMultilevel"/>
    <w:tmpl w:val="B672A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40C89"/>
    <w:multiLevelType w:val="hybridMultilevel"/>
    <w:tmpl w:val="9BE8AE02"/>
    <w:lvl w:ilvl="0" w:tplc="1A8A7A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9B79D6"/>
    <w:multiLevelType w:val="hybridMultilevel"/>
    <w:tmpl w:val="B19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114BE"/>
    <w:multiLevelType w:val="hybridMultilevel"/>
    <w:tmpl w:val="E438DD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2A333A"/>
    <w:multiLevelType w:val="hybridMultilevel"/>
    <w:tmpl w:val="D214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F2E7E"/>
    <w:multiLevelType w:val="multilevel"/>
    <w:tmpl w:val="74D0B9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3D91E5" w:themeColor="accent2" w:themeTint="99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30420748">
    <w:abstractNumId w:val="14"/>
  </w:num>
  <w:num w:numId="2" w16cid:durableId="1498493412">
    <w:abstractNumId w:val="7"/>
  </w:num>
  <w:num w:numId="3" w16cid:durableId="1930432267">
    <w:abstractNumId w:val="6"/>
  </w:num>
  <w:num w:numId="4" w16cid:durableId="7909008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6743066">
    <w:abstractNumId w:val="8"/>
  </w:num>
  <w:num w:numId="6" w16cid:durableId="413235955">
    <w:abstractNumId w:val="16"/>
  </w:num>
  <w:num w:numId="7" w16cid:durableId="233129365">
    <w:abstractNumId w:val="5"/>
  </w:num>
  <w:num w:numId="8" w16cid:durableId="168953854">
    <w:abstractNumId w:val="4"/>
  </w:num>
  <w:num w:numId="9" w16cid:durableId="1491600760">
    <w:abstractNumId w:val="3"/>
  </w:num>
  <w:num w:numId="10" w16cid:durableId="1219241320">
    <w:abstractNumId w:val="2"/>
  </w:num>
  <w:num w:numId="11" w16cid:durableId="1465853920">
    <w:abstractNumId w:val="1"/>
  </w:num>
  <w:num w:numId="12" w16cid:durableId="44064816">
    <w:abstractNumId w:val="0"/>
  </w:num>
  <w:num w:numId="13" w16cid:durableId="405490912">
    <w:abstractNumId w:val="19"/>
  </w:num>
  <w:num w:numId="14" w16cid:durableId="36622370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7949975">
    <w:abstractNumId w:val="15"/>
  </w:num>
  <w:num w:numId="16" w16cid:durableId="2029480421">
    <w:abstractNumId w:val="9"/>
  </w:num>
  <w:num w:numId="17" w16cid:durableId="546527066">
    <w:abstractNumId w:val="17"/>
  </w:num>
  <w:num w:numId="18" w16cid:durableId="1509367596">
    <w:abstractNumId w:val="13"/>
  </w:num>
  <w:num w:numId="19" w16cid:durableId="1521896388">
    <w:abstractNumId w:val="12"/>
  </w:num>
  <w:num w:numId="20" w16cid:durableId="1861701728">
    <w:abstractNumId w:val="22"/>
  </w:num>
  <w:num w:numId="21" w16cid:durableId="1258824800">
    <w:abstractNumId w:val="20"/>
  </w:num>
  <w:num w:numId="22" w16cid:durableId="257060983">
    <w:abstractNumId w:val="11"/>
  </w:num>
  <w:num w:numId="23" w16cid:durableId="1071927510">
    <w:abstractNumId w:val="23"/>
  </w:num>
  <w:num w:numId="24" w16cid:durableId="1989237820">
    <w:abstractNumId w:val="8"/>
  </w:num>
  <w:num w:numId="25" w16cid:durableId="84807247">
    <w:abstractNumId w:val="10"/>
  </w:num>
  <w:num w:numId="26" w16cid:durableId="1761173612">
    <w:abstractNumId w:val="18"/>
  </w:num>
  <w:num w:numId="27" w16cid:durableId="19916676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02"/>
    <w:rsid w:val="00002222"/>
    <w:rsid w:val="000032DC"/>
    <w:rsid w:val="00011994"/>
    <w:rsid w:val="00013F75"/>
    <w:rsid w:val="00025E77"/>
    <w:rsid w:val="00027312"/>
    <w:rsid w:val="00032A0E"/>
    <w:rsid w:val="000513C9"/>
    <w:rsid w:val="000645F2"/>
    <w:rsid w:val="000766DB"/>
    <w:rsid w:val="00082F03"/>
    <w:rsid w:val="000835A0"/>
    <w:rsid w:val="00091484"/>
    <w:rsid w:val="000934A2"/>
    <w:rsid w:val="000A1E5D"/>
    <w:rsid w:val="000A7ABC"/>
    <w:rsid w:val="000C1E93"/>
    <w:rsid w:val="000C2994"/>
    <w:rsid w:val="000C3E65"/>
    <w:rsid w:val="000F7F1A"/>
    <w:rsid w:val="00100471"/>
    <w:rsid w:val="00103046"/>
    <w:rsid w:val="00126F21"/>
    <w:rsid w:val="0014188A"/>
    <w:rsid w:val="00162BA2"/>
    <w:rsid w:val="00184370"/>
    <w:rsid w:val="001B00A9"/>
    <w:rsid w:val="001B0955"/>
    <w:rsid w:val="001E0E01"/>
    <w:rsid w:val="00212358"/>
    <w:rsid w:val="00220788"/>
    <w:rsid w:val="00227784"/>
    <w:rsid w:val="00232713"/>
    <w:rsid w:val="00234FE2"/>
    <w:rsid w:val="0023705D"/>
    <w:rsid w:val="00244725"/>
    <w:rsid w:val="00250A31"/>
    <w:rsid w:val="00251C13"/>
    <w:rsid w:val="00267820"/>
    <w:rsid w:val="00286539"/>
    <w:rsid w:val="002922D0"/>
    <w:rsid w:val="002A67C8"/>
    <w:rsid w:val="002D02DA"/>
    <w:rsid w:val="002E6088"/>
    <w:rsid w:val="002F071B"/>
    <w:rsid w:val="00300145"/>
    <w:rsid w:val="00330BAA"/>
    <w:rsid w:val="00340B03"/>
    <w:rsid w:val="00351D94"/>
    <w:rsid w:val="00352595"/>
    <w:rsid w:val="003571C2"/>
    <w:rsid w:val="0037534C"/>
    <w:rsid w:val="00380AE7"/>
    <w:rsid w:val="00382E5D"/>
    <w:rsid w:val="00385A33"/>
    <w:rsid w:val="003A2008"/>
    <w:rsid w:val="003A6943"/>
    <w:rsid w:val="003B79B2"/>
    <w:rsid w:val="003C7E41"/>
    <w:rsid w:val="003E7C5B"/>
    <w:rsid w:val="00410BA2"/>
    <w:rsid w:val="004141CB"/>
    <w:rsid w:val="00434074"/>
    <w:rsid w:val="00451A28"/>
    <w:rsid w:val="00463C3B"/>
    <w:rsid w:val="00464EEE"/>
    <w:rsid w:val="004937AE"/>
    <w:rsid w:val="004A379F"/>
    <w:rsid w:val="004E03A1"/>
    <w:rsid w:val="004E2970"/>
    <w:rsid w:val="004F2C5D"/>
    <w:rsid w:val="005026DD"/>
    <w:rsid w:val="005111F1"/>
    <w:rsid w:val="00513EFC"/>
    <w:rsid w:val="0051722D"/>
    <w:rsid w:val="0052113B"/>
    <w:rsid w:val="00531FEE"/>
    <w:rsid w:val="005366FA"/>
    <w:rsid w:val="005371ED"/>
    <w:rsid w:val="00542986"/>
    <w:rsid w:val="00557E16"/>
    <w:rsid w:val="00564951"/>
    <w:rsid w:val="005730B7"/>
    <w:rsid w:val="00573BF9"/>
    <w:rsid w:val="005A4A49"/>
    <w:rsid w:val="005B1D68"/>
    <w:rsid w:val="005D63E2"/>
    <w:rsid w:val="005E09B8"/>
    <w:rsid w:val="005F3186"/>
    <w:rsid w:val="00611B37"/>
    <w:rsid w:val="006252B4"/>
    <w:rsid w:val="00641C06"/>
    <w:rsid w:val="00646BA2"/>
    <w:rsid w:val="00650DA8"/>
    <w:rsid w:val="00675EA0"/>
    <w:rsid w:val="00682557"/>
    <w:rsid w:val="0069490D"/>
    <w:rsid w:val="006C08A0"/>
    <w:rsid w:val="006C47D8"/>
    <w:rsid w:val="006C770A"/>
    <w:rsid w:val="006D2D08"/>
    <w:rsid w:val="006D6B5F"/>
    <w:rsid w:val="006F26A2"/>
    <w:rsid w:val="0070237E"/>
    <w:rsid w:val="00725803"/>
    <w:rsid w:val="00725CB5"/>
    <w:rsid w:val="00726BE3"/>
    <w:rsid w:val="00726EA3"/>
    <w:rsid w:val="007307A3"/>
    <w:rsid w:val="00742399"/>
    <w:rsid w:val="00752315"/>
    <w:rsid w:val="007802C6"/>
    <w:rsid w:val="0078771C"/>
    <w:rsid w:val="007A70E1"/>
    <w:rsid w:val="007B6D26"/>
    <w:rsid w:val="007E697F"/>
    <w:rsid w:val="007F18DE"/>
    <w:rsid w:val="007F29D1"/>
    <w:rsid w:val="00801700"/>
    <w:rsid w:val="008170F2"/>
    <w:rsid w:val="00857E6B"/>
    <w:rsid w:val="0088154F"/>
    <w:rsid w:val="00883AD0"/>
    <w:rsid w:val="00895438"/>
    <w:rsid w:val="008968C4"/>
    <w:rsid w:val="008A4C14"/>
    <w:rsid w:val="008B6298"/>
    <w:rsid w:val="008C5B4D"/>
    <w:rsid w:val="008D0658"/>
    <w:rsid w:val="008D7C1C"/>
    <w:rsid w:val="008F0433"/>
    <w:rsid w:val="008F3C4C"/>
    <w:rsid w:val="00914CAE"/>
    <w:rsid w:val="0092291B"/>
    <w:rsid w:val="00932D92"/>
    <w:rsid w:val="00936753"/>
    <w:rsid w:val="00943A0B"/>
    <w:rsid w:val="009475E3"/>
    <w:rsid w:val="0095272C"/>
    <w:rsid w:val="00963AEC"/>
    <w:rsid w:val="00963E9B"/>
    <w:rsid w:val="00972024"/>
    <w:rsid w:val="009E4B76"/>
    <w:rsid w:val="009E5935"/>
    <w:rsid w:val="009F04D2"/>
    <w:rsid w:val="009F2BA7"/>
    <w:rsid w:val="009F6DA0"/>
    <w:rsid w:val="00A01182"/>
    <w:rsid w:val="00A1385B"/>
    <w:rsid w:val="00A32E2D"/>
    <w:rsid w:val="00A62904"/>
    <w:rsid w:val="00A649E4"/>
    <w:rsid w:val="00A6796D"/>
    <w:rsid w:val="00A73094"/>
    <w:rsid w:val="00AB083D"/>
    <w:rsid w:val="00AB29B7"/>
    <w:rsid w:val="00AD13CB"/>
    <w:rsid w:val="00AD3FD8"/>
    <w:rsid w:val="00AE49C1"/>
    <w:rsid w:val="00B028D9"/>
    <w:rsid w:val="00B370A8"/>
    <w:rsid w:val="00B61E24"/>
    <w:rsid w:val="00BC7376"/>
    <w:rsid w:val="00BD669A"/>
    <w:rsid w:val="00BF41D9"/>
    <w:rsid w:val="00C13F2B"/>
    <w:rsid w:val="00C2691C"/>
    <w:rsid w:val="00C32E64"/>
    <w:rsid w:val="00C40F81"/>
    <w:rsid w:val="00C43505"/>
    <w:rsid w:val="00C43D65"/>
    <w:rsid w:val="00C531E2"/>
    <w:rsid w:val="00C57701"/>
    <w:rsid w:val="00C84833"/>
    <w:rsid w:val="00C876F1"/>
    <w:rsid w:val="00C9044F"/>
    <w:rsid w:val="00CB03BC"/>
    <w:rsid w:val="00CE56E2"/>
    <w:rsid w:val="00CF1D6A"/>
    <w:rsid w:val="00CF6FC8"/>
    <w:rsid w:val="00D15B0C"/>
    <w:rsid w:val="00D2001C"/>
    <w:rsid w:val="00D2420D"/>
    <w:rsid w:val="00D266D0"/>
    <w:rsid w:val="00D271E3"/>
    <w:rsid w:val="00D27593"/>
    <w:rsid w:val="00D30382"/>
    <w:rsid w:val="00D32C3F"/>
    <w:rsid w:val="00D413F9"/>
    <w:rsid w:val="00D44E50"/>
    <w:rsid w:val="00D557CC"/>
    <w:rsid w:val="00D63CC2"/>
    <w:rsid w:val="00D90060"/>
    <w:rsid w:val="00D92B95"/>
    <w:rsid w:val="00D93A6D"/>
    <w:rsid w:val="00DC14CB"/>
    <w:rsid w:val="00DD48D7"/>
    <w:rsid w:val="00DD4C02"/>
    <w:rsid w:val="00DD52B7"/>
    <w:rsid w:val="00E03F71"/>
    <w:rsid w:val="00E11C34"/>
    <w:rsid w:val="00E154B5"/>
    <w:rsid w:val="00E163F4"/>
    <w:rsid w:val="00E232F0"/>
    <w:rsid w:val="00E26F67"/>
    <w:rsid w:val="00E526C7"/>
    <w:rsid w:val="00E52791"/>
    <w:rsid w:val="00E5549D"/>
    <w:rsid w:val="00E749D0"/>
    <w:rsid w:val="00E762C9"/>
    <w:rsid w:val="00E813EB"/>
    <w:rsid w:val="00E83195"/>
    <w:rsid w:val="00EB1A2D"/>
    <w:rsid w:val="00EB56E3"/>
    <w:rsid w:val="00ED5BFE"/>
    <w:rsid w:val="00EF2905"/>
    <w:rsid w:val="00F00A4F"/>
    <w:rsid w:val="00F03915"/>
    <w:rsid w:val="00F33CD8"/>
    <w:rsid w:val="00F72E20"/>
    <w:rsid w:val="00F94E5C"/>
    <w:rsid w:val="00FA259E"/>
    <w:rsid w:val="00FA7360"/>
    <w:rsid w:val="00FB1913"/>
    <w:rsid w:val="00FB1C60"/>
    <w:rsid w:val="00FD1DE2"/>
    <w:rsid w:val="00FE4552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99A95AF"/>
  <w15:chartTrackingRefBased/>
  <w15:docId w15:val="{8FDA6D27-3EB0-473C-81EC-9859CCD3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26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D4C02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032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ourses.cognitiveclass.ai/certificates/7f27aea4efed4b0c91910d63713e017b" TargetMode="Externa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urses.cognitiveclass.ai/certificates/5946b5a0914441b680a6727ce26a43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9773DF3C01416EAAFDF40A0B77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39B4C-2FB7-4BAF-B80F-DC4C8DD97D94}"/>
      </w:docPartPr>
      <w:docPartBody>
        <w:p w:rsidR="005E35AE" w:rsidRDefault="001611AC">
          <w:pPr>
            <w:pStyle w:val="8C9773DF3C01416EAAFDF40A0B776FA0"/>
          </w:pPr>
          <w:r>
            <w:t>First Name</w:t>
          </w:r>
        </w:p>
      </w:docPartBody>
    </w:docPart>
    <w:docPart>
      <w:docPartPr>
        <w:name w:val="45FC0D3FDA304E99B06953F66BB9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0C630-79A9-4C27-8CA2-3963DDD48234}"/>
      </w:docPartPr>
      <w:docPartBody>
        <w:p w:rsidR="005E35AE" w:rsidRDefault="001611AC">
          <w:pPr>
            <w:pStyle w:val="45FC0D3FDA304E99B06953F66BB928B8"/>
          </w:pPr>
          <w:r w:rsidRPr="009D0878">
            <w:t>LinkedIn Profile</w:t>
          </w:r>
        </w:p>
      </w:docPartBody>
    </w:docPart>
    <w:docPart>
      <w:docPartPr>
        <w:name w:val="1F68F8F9260D4D7CA7A5C1DB2CA8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4A82-1C3B-440C-B88E-3368FECE8DEE}"/>
      </w:docPartPr>
      <w:docPartBody>
        <w:p w:rsidR="005E35AE" w:rsidRDefault="001611AC">
          <w:pPr>
            <w:pStyle w:val="1F68F8F9260D4D7CA7A5C1DB2CA8C790"/>
          </w:pPr>
          <w:r w:rsidRPr="009D0878">
            <w:t>Twitter/Blog/Portfolio</w:t>
          </w:r>
        </w:p>
      </w:docPartBody>
    </w:docPart>
    <w:docPart>
      <w:docPartPr>
        <w:name w:val="9536692E76F94D188CFA22550AA1F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A8C3-C39E-485C-883D-AF9EF181D3B1}"/>
      </w:docPartPr>
      <w:docPartBody>
        <w:p w:rsidR="005E35AE" w:rsidRDefault="001611AC">
          <w:pPr>
            <w:pStyle w:val="9536692E76F94D188CFA22550AA1F8E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27"/>
    <w:rsid w:val="00126807"/>
    <w:rsid w:val="0013422B"/>
    <w:rsid w:val="00134F96"/>
    <w:rsid w:val="001611AC"/>
    <w:rsid w:val="003D1A05"/>
    <w:rsid w:val="00573FE7"/>
    <w:rsid w:val="005E35AE"/>
    <w:rsid w:val="00694BBC"/>
    <w:rsid w:val="00787A5C"/>
    <w:rsid w:val="007A3C66"/>
    <w:rsid w:val="007B2870"/>
    <w:rsid w:val="008B6298"/>
    <w:rsid w:val="009C5FC9"/>
    <w:rsid w:val="00A942CF"/>
    <w:rsid w:val="00AA4170"/>
    <w:rsid w:val="00B05933"/>
    <w:rsid w:val="00B31E27"/>
    <w:rsid w:val="00C949AC"/>
    <w:rsid w:val="00CC1421"/>
    <w:rsid w:val="00D401FB"/>
    <w:rsid w:val="00D93A6D"/>
    <w:rsid w:val="00E0569B"/>
    <w:rsid w:val="00E131AF"/>
    <w:rsid w:val="00F9042B"/>
    <w:rsid w:val="00F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773DF3C01416EAAFDF40A0B776FA0">
    <w:name w:val="8C9773DF3C01416EAAFDF40A0B776FA0"/>
  </w:style>
  <w:style w:type="paragraph" w:customStyle="1" w:styleId="45FC0D3FDA304E99B06953F66BB928B8">
    <w:name w:val="45FC0D3FDA304E99B06953F66BB928B8"/>
  </w:style>
  <w:style w:type="paragraph" w:customStyle="1" w:styleId="1F68F8F9260D4D7CA7A5C1DB2CA8C790">
    <w:name w:val="1F68F8F9260D4D7CA7A5C1DB2CA8C79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536692E76F94D188CFA22550AA1F8EE">
    <w:name w:val="9536692E76F94D188CFA22550AA1F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Akash Kumar Gupta
  </Abstract>
  <CompanyAddress/>
  <CompanyPhone>
8010081507, 8310450416</CompanyPhone>
  <CompanyFax/>
  <CompanyEmail>akashbadalgupta@gmail.com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D7965-2A72-47B5-B2F5-0984459D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gupta</dc:creator>
  <cp:keywords>linkedin.com/in/akash-kumar-gupta-65795065</cp:keywords>
  <dc:description/>
  <cp:lastModifiedBy>akash kumar gupta</cp:lastModifiedBy>
  <cp:revision>2</cp:revision>
  <cp:lastPrinted>2024-05-27T07:48:00Z</cp:lastPrinted>
  <dcterms:created xsi:type="dcterms:W3CDTF">2025-01-07T05:59:00Z</dcterms:created>
  <dcterms:modified xsi:type="dcterms:W3CDTF">2025-01-07T05:59:00Z</dcterms:modified>
  <cp:category/>
  <cp:contentStatus>+91-8310450416, 8010081507</cp:contentStatus>
</cp:coreProperties>
</file>